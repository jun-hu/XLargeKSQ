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DEF" w:rsidRPr="00216935" w:rsidRDefault="00E71DEF" w:rsidP="00E71DEF">
      <w:pPr>
        <w:rPr>
          <w:rFonts w:ascii="'regression', 'binary(Classfica" w:hAnsi="'regression', 'binary(Classfica" w:hint="eastAsia"/>
        </w:rPr>
      </w:pPr>
      <w:r w:rsidRPr="00216935">
        <w:rPr>
          <w:rFonts w:ascii="'regression', 'binary(Classfica" w:hAnsi="'regression', 'binary(Classfica"/>
        </w:rPr>
        <w:t>LGBM(L</w:t>
      </w:r>
      <w:r w:rsidR="006F6E6B">
        <w:rPr>
          <w:rFonts w:ascii="'regression', 'binary(Classfica" w:hAnsi="'regression', 'binary(Classfica"/>
        </w:rPr>
        <w:t xml:space="preserve">ight Gradient Boosting Machine) </w:t>
      </w:r>
      <w:r w:rsidR="006F6E6B">
        <w:rPr>
          <w:rFonts w:ascii="'regression', 'binary(Classfica" w:hAnsi="'regression', 'binary(Classfica" w:hint="eastAsia"/>
        </w:rPr>
        <w:t>모델</w:t>
      </w:r>
    </w:p>
    <w:p w:rsidR="005D4CD7" w:rsidRPr="00216935" w:rsidRDefault="005D4CD7" w:rsidP="00E71DEF">
      <w:pPr>
        <w:pStyle w:val="ListParagraph"/>
        <w:numPr>
          <w:ilvl w:val="0"/>
          <w:numId w:val="1"/>
        </w:numPr>
        <w:rPr>
          <w:rFonts w:ascii="'regression', 'binary(Classfica" w:hAnsi="'regression', 'binary(Classfica" w:hint="eastAsia"/>
        </w:rPr>
      </w:pPr>
      <w:r w:rsidRPr="00216935">
        <w:rPr>
          <w:rFonts w:ascii="'regression', 'binary(Classfica" w:hAnsi="'regression', 'binary(Classfica"/>
        </w:rPr>
        <w:t>Gradient boosting : Gradient Descent + Boosting</w:t>
      </w:r>
    </w:p>
    <w:p w:rsidR="006F6E6B" w:rsidRPr="006F6E6B" w:rsidRDefault="005D4CD7" w:rsidP="006F6E6B">
      <w:pPr>
        <w:pStyle w:val="ListParagraph"/>
        <w:rPr>
          <w:rFonts w:ascii="'regression', 'binary(Classfica" w:hAnsi="'regression', 'binary(Classfica"/>
        </w:rPr>
      </w:pPr>
      <w:r w:rsidRPr="00216935">
        <w:rPr>
          <w:rFonts w:ascii="'regression', 'binary(Classfica" w:hAnsi="'regression', 'binary(Classfica"/>
        </w:rPr>
        <w:t>부스팅</w:t>
      </w:r>
      <w:r w:rsidRPr="00216935">
        <w:rPr>
          <w:rFonts w:ascii="'regression', 'binary(Classfica" w:hAnsi="'regression', 'binary(Classfica"/>
        </w:rPr>
        <w:t>(boosting)</w:t>
      </w:r>
      <w:r w:rsidRPr="00216935">
        <w:rPr>
          <w:rFonts w:ascii="'regression', 'binary(Classfica" w:hAnsi="'regression', 'binary(Classfica"/>
        </w:rPr>
        <w:t>이란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단순한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학습기를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결합해서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보다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정확하고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강력한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학습기를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만드는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방식을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의미한다</w:t>
      </w:r>
      <w:r w:rsidRPr="00216935">
        <w:rPr>
          <w:rFonts w:ascii="'regression', 'binary(Classfica" w:hAnsi="'regression', 'binary(Classfica"/>
        </w:rPr>
        <w:t xml:space="preserve">. </w:t>
      </w:r>
      <w:r w:rsidRPr="00216935">
        <w:rPr>
          <w:rFonts w:ascii="'regression', 'binary(Classfica" w:hAnsi="'regression', 'binary(Classfica"/>
        </w:rPr>
        <w:t>정확도가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낮더라도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일단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모델을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만들고</w:t>
      </w:r>
      <w:r w:rsidRPr="00216935">
        <w:rPr>
          <w:rFonts w:ascii="'regression', 'binary(Classfica" w:hAnsi="'regression', 'binary(Classfica"/>
        </w:rPr>
        <w:t xml:space="preserve">, </w:t>
      </w:r>
      <w:r w:rsidRPr="00216935">
        <w:rPr>
          <w:rFonts w:ascii="'regression', 'binary(Classfica" w:hAnsi="'regression', 'binary(Classfica"/>
        </w:rPr>
        <w:t>드러난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예측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오류는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두번째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모델이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보완한다</w:t>
      </w:r>
      <w:r w:rsidRPr="00216935">
        <w:rPr>
          <w:rFonts w:ascii="'regression', 'binary(Classfica" w:hAnsi="'regression', 'binary(Classfica"/>
        </w:rPr>
        <w:t xml:space="preserve">. </w:t>
      </w:r>
      <w:r w:rsidRPr="00216935">
        <w:rPr>
          <w:rFonts w:ascii="'regression', 'binary(Classfica" w:hAnsi="'regression', 'binary(Classfica"/>
        </w:rPr>
        <w:t>이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둘을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합치면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처음보다는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정확한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모델이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만들어지고</w:t>
      </w:r>
      <w:r w:rsidRPr="00216935">
        <w:rPr>
          <w:rFonts w:ascii="'regression', 'binary(Classfica" w:hAnsi="'regression', 'binary(Classfica"/>
        </w:rPr>
        <w:t xml:space="preserve">, </w:t>
      </w:r>
      <w:r w:rsidRPr="00216935">
        <w:rPr>
          <w:rFonts w:ascii="'regression', 'binary(Classfica" w:hAnsi="'regression', 'binary(Classfica"/>
        </w:rPr>
        <w:t>그럼에도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여전히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남아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있는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문제는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다음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모델에서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보완하여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계속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더하는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과정을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반복하는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원리이다</w:t>
      </w:r>
      <w:r w:rsidRPr="00216935">
        <w:rPr>
          <w:rFonts w:ascii="'regression', 'binary(Classfica" w:hAnsi="'regression', 'binary(Classfica"/>
        </w:rPr>
        <w:t>. Gradient Boosting</w:t>
      </w:r>
      <w:r w:rsidRPr="00216935">
        <w:rPr>
          <w:rFonts w:ascii="'regression', 'binary(Classfica" w:hAnsi="'regression', 'binary(Classfica"/>
        </w:rPr>
        <w:t>을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알기에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앞서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손실함수는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예측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모델의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오류를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정</w:t>
      </w:r>
      <w:r w:rsidR="00E71DEF" w:rsidRPr="00216935">
        <w:rPr>
          <w:rFonts w:ascii="'regression', 'binary(Classfica" w:hAnsi="'regression', 'binary(Classfica"/>
        </w:rPr>
        <w:t>량화해주는</w:t>
      </w:r>
      <w:r w:rsidR="00E71DEF" w:rsidRPr="00216935">
        <w:rPr>
          <w:rFonts w:ascii="'regression', 'binary(Classfica" w:hAnsi="'regression', 'binary(Classfica"/>
        </w:rPr>
        <w:t xml:space="preserve"> </w:t>
      </w:r>
      <w:r w:rsidR="00E71DEF" w:rsidRPr="00216935">
        <w:rPr>
          <w:rFonts w:ascii="'regression', 'binary(Classfica" w:hAnsi="'regression', 'binary(Classfica"/>
        </w:rPr>
        <w:t>함수이다</w:t>
      </w:r>
      <w:r w:rsidRPr="00216935">
        <w:rPr>
          <w:rFonts w:ascii="'regression', 'binary(Classfica" w:hAnsi="'regression', 'binary(Classfica"/>
        </w:rPr>
        <w:t xml:space="preserve">. </w:t>
      </w:r>
      <w:r w:rsidRPr="00216935">
        <w:rPr>
          <w:rFonts w:ascii="'regression', 'binary(Classfica" w:hAnsi="'regression', 'binary(Classfica"/>
        </w:rPr>
        <w:t>학습이란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손실함수를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최소화하는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파라미터를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찾는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일이라고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할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수있다</w:t>
      </w:r>
      <w:r w:rsidRPr="00216935">
        <w:rPr>
          <w:rFonts w:ascii="'regression', 'binary(Classfica" w:hAnsi="'regression', 'binary(Classfica"/>
        </w:rPr>
        <w:t>. Gradient Descent</w:t>
      </w:r>
      <w:r w:rsidRPr="00216935">
        <w:rPr>
          <w:rFonts w:ascii="'regression', 'binary(Classfica" w:hAnsi="'regression', 'binary(Classfica"/>
        </w:rPr>
        <w:t>는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손실함수를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파라미터로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미분해서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기울기를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구하고</w:t>
      </w:r>
      <w:r w:rsidRPr="00216935">
        <w:rPr>
          <w:rFonts w:ascii="'regression', 'binary(Classfica" w:hAnsi="'regression', 'binary(Classfica"/>
        </w:rPr>
        <w:t xml:space="preserve">, </w:t>
      </w:r>
      <w:r w:rsidRPr="00216935">
        <w:rPr>
          <w:rFonts w:ascii="'regression', 'binary(Classfica" w:hAnsi="'regression', 'binary(Classfica"/>
        </w:rPr>
        <w:t>값이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작아지는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방향으로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파라미터를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움직이다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보면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손실함수가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최소화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되는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지점에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도달한다</w:t>
      </w:r>
      <w:r w:rsidRPr="00216935">
        <w:rPr>
          <w:rFonts w:ascii="'regression', 'binary(Classfica" w:hAnsi="'regression', 'binary(Classfica"/>
        </w:rPr>
        <w:t xml:space="preserve">. </w:t>
      </w:r>
      <w:r w:rsidR="00E71DEF" w:rsidRPr="00216935">
        <w:rPr>
          <w:rFonts w:ascii="'regression', 'binary(Classfica" w:hAnsi="'regression', 'binary(Classfica"/>
        </w:rPr>
        <w:t>그렇다면</w:t>
      </w:r>
      <w:r w:rsidRPr="00216935">
        <w:rPr>
          <w:rFonts w:ascii="'regression', 'binary(Classfica" w:hAnsi="'regression', 'binary(Classfica"/>
        </w:rPr>
        <w:t>Gradient Boosting</w:t>
      </w:r>
      <w:r w:rsidRPr="00216935">
        <w:rPr>
          <w:rFonts w:ascii="'regression', 'binary(Classfica" w:hAnsi="'regression', 'binary(Classfica"/>
        </w:rPr>
        <w:t>은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손실함수를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파라미터가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아니라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현재까지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학습된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모델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함수로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미분한다</w:t>
      </w:r>
      <w:r w:rsidRPr="00216935">
        <w:rPr>
          <w:rFonts w:ascii="'regression', 'binary(Classfica" w:hAnsi="'regression', 'binary(Classfica"/>
        </w:rPr>
        <w:t xml:space="preserve">. </w:t>
      </w:r>
      <w:r w:rsidRPr="00216935">
        <w:rPr>
          <w:rFonts w:ascii="'regression', 'binary(Classfica" w:hAnsi="'regression', 'binary(Classfica"/>
        </w:rPr>
        <w:t>정리하면</w:t>
      </w:r>
      <w:r w:rsidRPr="00216935">
        <w:rPr>
          <w:rFonts w:ascii="'regression', 'binary(Classfica" w:hAnsi="'regression', 'binary(Classfica"/>
        </w:rPr>
        <w:t xml:space="preserve"> Gradient Boosting</w:t>
      </w:r>
      <w:r w:rsidRPr="00216935">
        <w:rPr>
          <w:rFonts w:ascii="'regression', 'binary(Classfica" w:hAnsi="'regression', 'binary(Classfica"/>
        </w:rPr>
        <w:t>에서는</w:t>
      </w:r>
      <w:r w:rsidRPr="00216935">
        <w:rPr>
          <w:rFonts w:ascii="'regression', 'binary(Classfica" w:hAnsi="'regression', 'binary(Classfica"/>
        </w:rPr>
        <w:t xml:space="preserve"> Gradient</w:t>
      </w:r>
      <w:r w:rsidRPr="00216935">
        <w:rPr>
          <w:rFonts w:ascii="'regression', 'binary(Classfica" w:hAnsi="'regression', 'binary(Classfica"/>
        </w:rPr>
        <w:t>가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현재까지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학습된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모델의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약점을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드러내는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역할을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하고</w:t>
      </w:r>
      <w:r w:rsidRPr="00216935">
        <w:rPr>
          <w:rFonts w:ascii="'regression', 'binary(Classfica" w:hAnsi="'regression', 'binary(Classfica"/>
        </w:rPr>
        <w:t xml:space="preserve">, </w:t>
      </w:r>
      <w:r w:rsidRPr="00216935">
        <w:rPr>
          <w:rFonts w:ascii="'regression', 'binary(Classfica" w:hAnsi="'regression', 'binary(Classfica"/>
        </w:rPr>
        <w:t>다른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모델이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그걸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중점적으로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보완해서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성능을</w:t>
      </w:r>
      <w:r w:rsidR="00E71DEF" w:rsidRPr="00216935">
        <w:rPr>
          <w:rFonts w:ascii="'regression', 'binary(Classfica" w:hAnsi="'regression', 'binary(Classfica"/>
        </w:rPr>
        <w:t xml:space="preserve"> Boosting</w:t>
      </w:r>
      <w:r w:rsidRPr="00216935">
        <w:rPr>
          <w:rFonts w:ascii="'regression', 'binary(Classfica" w:hAnsi="'regression', 'binary(Classfica"/>
        </w:rPr>
        <w:t>한다</w:t>
      </w:r>
      <w:r w:rsidRPr="00216935">
        <w:rPr>
          <w:rFonts w:ascii="'regression', 'binary(Classfica" w:hAnsi="'regression', 'binary(Classfica"/>
        </w:rPr>
        <w:t xml:space="preserve">. </w:t>
      </w:r>
    </w:p>
    <w:p w:rsidR="00FB250A" w:rsidRDefault="00FB250A" w:rsidP="005D4CD7">
      <w:pPr>
        <w:pStyle w:val="ListParagraph"/>
        <w:rPr>
          <w:rFonts w:ascii="'regression', 'binary(Classfica" w:hAnsi="'regression', 'binary(Classfica"/>
        </w:rPr>
      </w:pPr>
    </w:p>
    <w:p w:rsidR="006F6E6B" w:rsidRDefault="006F6E6B" w:rsidP="006F6E6B">
      <w:pPr>
        <w:pStyle w:val="ListParagraph"/>
        <w:numPr>
          <w:ilvl w:val="0"/>
          <w:numId w:val="1"/>
        </w:numPr>
        <w:rPr>
          <w:rFonts w:ascii="'regression', 'binary(Classfica" w:hAnsi="'regression', 'binary(Classfica"/>
        </w:rPr>
      </w:pPr>
      <w:r>
        <w:rPr>
          <w:rFonts w:ascii="'regression', 'binary(Classfica" w:hAnsi="'regression', 'binary(Classfica" w:hint="eastAsia"/>
        </w:rPr>
        <w:t xml:space="preserve">LGBM(Light Gradient Boosting Machine) </w:t>
      </w:r>
      <w:r>
        <w:rPr>
          <w:rFonts w:ascii="'regression', 'binary(Classfica" w:hAnsi="'regression', 'binary(Classfica" w:hint="eastAsia"/>
        </w:rPr>
        <w:t>이란</w:t>
      </w:r>
      <w:r>
        <w:rPr>
          <w:rFonts w:ascii="'regression', 'binary(Classfica" w:hAnsi="'regression', 'binary(Classfica" w:hint="eastAsia"/>
        </w:rPr>
        <w:t>?</w:t>
      </w:r>
    </w:p>
    <w:p w:rsidR="006F6E6B" w:rsidRPr="00216935" w:rsidRDefault="006F6E6B" w:rsidP="006F6E6B">
      <w:pPr>
        <w:pStyle w:val="ListParagraph"/>
        <w:rPr>
          <w:rFonts w:ascii="'regression', 'binary(Classfica" w:hAnsi="'regression', 'binary(Classfica" w:hint="eastAsia"/>
        </w:rPr>
      </w:pPr>
      <w:r>
        <w:rPr>
          <w:rFonts w:ascii="'regression', 'binary(Classfica" w:hAnsi="'regression', 'binary(Classfica" w:hint="eastAsia"/>
        </w:rPr>
        <w:t>Gradient boosting</w:t>
      </w:r>
      <w:r>
        <w:rPr>
          <w:rFonts w:ascii="'regression', 'binary(Classfica" w:hAnsi="'regression', 'binary(Classfica" w:hint="eastAsia"/>
        </w:rPr>
        <w:t>알고리즘을</w:t>
      </w:r>
      <w:r>
        <w:rPr>
          <w:rFonts w:ascii="'regression', 'binary(Classfica" w:hAnsi="'regression', 'binary(Classfica" w:hint="eastAsia"/>
        </w:rPr>
        <w:t xml:space="preserve"> </w:t>
      </w:r>
      <w:r>
        <w:rPr>
          <w:rFonts w:ascii="'regression', 'binary(Classfica" w:hAnsi="'regression', 'binary(Classfica" w:hint="eastAsia"/>
        </w:rPr>
        <w:t>사용하는</w:t>
      </w:r>
      <w:r>
        <w:rPr>
          <w:rFonts w:ascii="'regression', 'binary(Classfica" w:hAnsi="'regression', 'binary(Classfica" w:hint="eastAsia"/>
        </w:rPr>
        <w:t xml:space="preserve"> </w:t>
      </w:r>
      <w:r>
        <w:rPr>
          <w:rFonts w:ascii="'regression', 'binary(Classfica" w:hAnsi="'regression', 'binary(Classfica" w:hint="eastAsia"/>
        </w:rPr>
        <w:t>학습모델이며</w:t>
      </w:r>
      <w:r>
        <w:rPr>
          <w:rFonts w:ascii="'regression', 'binary(Classfica" w:hAnsi="'regression', 'binary(Classfica" w:hint="eastAsia"/>
        </w:rPr>
        <w:t xml:space="preserve"> </w:t>
      </w:r>
      <w:r>
        <w:rPr>
          <w:rFonts w:ascii="'regression', 'binary(Classfica" w:hAnsi="'regression', 'binary(Classfica" w:hint="eastAsia"/>
        </w:rPr>
        <w:t>기존의</w:t>
      </w:r>
      <w:r>
        <w:rPr>
          <w:rFonts w:ascii="'regression', 'binary(Classfica" w:hAnsi="'regression', 'binary(Classfica" w:hint="eastAsia"/>
        </w:rPr>
        <w:t xml:space="preserve"> </w:t>
      </w:r>
      <w:r>
        <w:rPr>
          <w:rFonts w:ascii="'regression', 'binary(Classfica" w:hAnsi="'regression', 'binary(Classfica"/>
        </w:rPr>
        <w:t>GBM</w:t>
      </w:r>
      <w:r>
        <w:rPr>
          <w:rFonts w:ascii="'regression', 'binary(Classfica" w:hAnsi="'regression', 'binary(Classfica" w:hint="eastAsia"/>
        </w:rPr>
        <w:t>보다</w:t>
      </w:r>
      <w:r>
        <w:rPr>
          <w:rFonts w:ascii="'regression', 'binary(Classfica" w:hAnsi="'regression', 'binary(Classfica" w:hint="eastAsia"/>
        </w:rPr>
        <w:t xml:space="preserve"> </w:t>
      </w:r>
      <w:r>
        <w:rPr>
          <w:rFonts w:ascii="'regression', 'binary(Classfica" w:hAnsi="'regression', 'binary(Classfica" w:hint="eastAsia"/>
        </w:rPr>
        <w:t>더</w:t>
      </w:r>
      <w:r>
        <w:rPr>
          <w:rFonts w:ascii="'regression', 'binary(Classfica" w:hAnsi="'regression', 'binary(Classfica" w:hint="eastAsia"/>
        </w:rPr>
        <w:t xml:space="preserve"> </w:t>
      </w:r>
      <w:r>
        <w:rPr>
          <w:rFonts w:ascii="'regression', 'binary(Classfica" w:hAnsi="'regression', 'binary(Classfica" w:hint="eastAsia"/>
        </w:rPr>
        <w:t>빠르고</w:t>
      </w:r>
      <w:r>
        <w:rPr>
          <w:rFonts w:ascii="'regression', 'binary(Classfica" w:hAnsi="'regression', 'binary(Classfica" w:hint="eastAsia"/>
        </w:rPr>
        <w:t xml:space="preserve"> </w:t>
      </w:r>
      <w:r>
        <w:rPr>
          <w:rFonts w:ascii="'regression', 'binary(Classfica" w:hAnsi="'regression', 'binary(Classfica" w:hint="eastAsia"/>
        </w:rPr>
        <w:t>성능이</w:t>
      </w:r>
      <w:r>
        <w:rPr>
          <w:rFonts w:ascii="'regression', 'binary(Classfica" w:hAnsi="'regression', 'binary(Classfica" w:hint="eastAsia"/>
        </w:rPr>
        <w:t xml:space="preserve"> </w:t>
      </w:r>
      <w:r>
        <w:rPr>
          <w:rFonts w:ascii="'regression', 'binary(Classfica" w:hAnsi="'regression', 'binary(Classfica" w:hint="eastAsia"/>
        </w:rPr>
        <w:t>높은</w:t>
      </w:r>
      <w:r>
        <w:rPr>
          <w:rFonts w:ascii="'regression', 'binary(Classfica" w:hAnsi="'regression', 'binary(Classfica" w:hint="eastAsia"/>
        </w:rPr>
        <w:t xml:space="preserve"> </w:t>
      </w:r>
      <w:r>
        <w:rPr>
          <w:rFonts w:ascii="'regression', 'binary(Classfica" w:hAnsi="'regression', 'binary(Classfica" w:hint="eastAsia"/>
        </w:rPr>
        <w:t>학습모델이다</w:t>
      </w:r>
      <w:r>
        <w:rPr>
          <w:rFonts w:ascii="'regression', 'binary(Classfica" w:hAnsi="'regression', 'binary(Classfica" w:hint="eastAsia"/>
        </w:rPr>
        <w:t>.</w:t>
      </w:r>
    </w:p>
    <w:p w:rsidR="00FB250A" w:rsidRPr="00216935" w:rsidRDefault="00FB250A" w:rsidP="005D4CD7">
      <w:pPr>
        <w:pStyle w:val="ListParagraph"/>
        <w:rPr>
          <w:rFonts w:ascii="'regression', 'binary(Classfica" w:hAnsi="'regression', 'binary(Classfica" w:hint="eastAsia"/>
        </w:rPr>
      </w:pPr>
    </w:p>
    <w:p w:rsidR="005D4CD7" w:rsidRPr="00216935" w:rsidRDefault="005D4CD7" w:rsidP="005D4CD7">
      <w:pPr>
        <w:pStyle w:val="ListParagraph"/>
        <w:numPr>
          <w:ilvl w:val="0"/>
          <w:numId w:val="1"/>
        </w:numPr>
        <w:rPr>
          <w:rFonts w:ascii="'regression', 'binary(Classfica" w:hAnsi="'regression', 'binary(Classfica" w:hint="eastAsia"/>
        </w:rPr>
      </w:pPr>
      <w:r w:rsidRPr="00216935">
        <w:rPr>
          <w:rFonts w:ascii="'regression', 'binary(Classfica" w:hAnsi="'regression', 'binary(Classfica"/>
        </w:rPr>
        <w:t>사용한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패키지</w:t>
      </w:r>
    </w:p>
    <w:p w:rsidR="00E71DEF" w:rsidRPr="00216935" w:rsidRDefault="005D4CD7" w:rsidP="005D4CD7">
      <w:pPr>
        <w:pStyle w:val="ListParagraph"/>
        <w:rPr>
          <w:rFonts w:ascii="'regression', 'binary(Classfica" w:hAnsi="'regression', 'binary(Classfica" w:hint="eastAsia"/>
        </w:rPr>
      </w:pPr>
      <w:r w:rsidRPr="00216935">
        <w:rPr>
          <w:rFonts w:ascii="'regression', 'binary(Classfica" w:hAnsi="'regression', 'binary(Classfica"/>
        </w:rPr>
        <w:t>numpy:</w:t>
      </w:r>
      <w:r w:rsidR="00E71DEF"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 xml:space="preserve"> </w:t>
      </w:r>
      <w:r w:rsidR="00E71DEF" w:rsidRPr="00216935">
        <w:rPr>
          <w:rFonts w:ascii="'regression', 'binary(Classfica" w:hAnsi="'regression', 'binary(Classfica"/>
        </w:rPr>
        <w:t>다차원</w:t>
      </w:r>
      <w:r w:rsidR="00E71DEF" w:rsidRPr="00216935">
        <w:rPr>
          <w:rFonts w:ascii="'regression', 'binary(Classfica" w:hAnsi="'regression', 'binary(Classfica"/>
        </w:rPr>
        <w:t xml:space="preserve"> </w:t>
      </w:r>
      <w:r w:rsidR="00E71DEF" w:rsidRPr="00216935">
        <w:rPr>
          <w:rFonts w:ascii="'regression', 'binary(Classfica" w:hAnsi="'regression', 'binary(Classfica"/>
        </w:rPr>
        <w:t>배열</w:t>
      </w:r>
      <w:r w:rsidR="00E71DEF" w:rsidRPr="00216935">
        <w:rPr>
          <w:rFonts w:ascii="'regression', 'binary(Classfica" w:hAnsi="'regression', 'binary(Classfica"/>
        </w:rPr>
        <w:t xml:space="preserve"> </w:t>
      </w:r>
      <w:r w:rsidR="00E71DEF" w:rsidRPr="00216935">
        <w:rPr>
          <w:rFonts w:ascii="'regression', 'binary(Classfica" w:hAnsi="'regression', 'binary(Classfica"/>
        </w:rPr>
        <w:t>객체를</w:t>
      </w:r>
      <w:r w:rsidR="00E71DEF" w:rsidRPr="00216935">
        <w:rPr>
          <w:rFonts w:ascii="'regression', 'binary(Classfica" w:hAnsi="'regression', 'binary(Classfica"/>
        </w:rPr>
        <w:t xml:space="preserve"> </w:t>
      </w:r>
      <w:r w:rsidR="00E71DEF" w:rsidRPr="00216935">
        <w:rPr>
          <w:rFonts w:ascii="'regression', 'binary(Classfica" w:hAnsi="'regression', 'binary(Classfica"/>
        </w:rPr>
        <w:t>다루는데</w:t>
      </w:r>
      <w:r w:rsidR="00E71DEF" w:rsidRPr="00216935">
        <w:rPr>
          <w:rFonts w:ascii="'regression', 'binary(Classfica" w:hAnsi="'regression', 'binary(Classfica"/>
        </w:rPr>
        <w:t xml:space="preserve"> </w:t>
      </w:r>
      <w:r w:rsidR="00E71DEF" w:rsidRPr="00216935">
        <w:rPr>
          <w:rFonts w:ascii="'regression', 'binary(Classfica" w:hAnsi="'regression', 'binary(Classfica"/>
        </w:rPr>
        <w:t>유용한</w:t>
      </w:r>
      <w:r w:rsidR="00E71DEF" w:rsidRPr="00216935">
        <w:rPr>
          <w:rFonts w:ascii="'regression', 'binary(Classfica" w:hAnsi="'regression', 'binary(Classfica"/>
        </w:rPr>
        <w:t xml:space="preserve"> </w:t>
      </w:r>
      <w:r w:rsidR="00E71DEF" w:rsidRPr="00216935">
        <w:rPr>
          <w:rFonts w:ascii="'regression', 'binary(Classfica" w:hAnsi="'regression', 'binary(Classfica"/>
        </w:rPr>
        <w:t>함수를</w:t>
      </w:r>
      <w:r w:rsidR="00E71DEF" w:rsidRPr="00216935">
        <w:rPr>
          <w:rFonts w:ascii="'regression', 'binary(Classfica" w:hAnsi="'regression', 'binary(Classfica"/>
        </w:rPr>
        <w:t xml:space="preserve"> </w:t>
      </w:r>
      <w:r w:rsidR="00E71DEF" w:rsidRPr="00216935">
        <w:rPr>
          <w:rFonts w:ascii="'regression', 'binary(Classfica" w:hAnsi="'regression', 'binary(Classfica"/>
        </w:rPr>
        <w:t>제공하는</w:t>
      </w:r>
      <w:r w:rsidR="00E71DEF" w:rsidRPr="00216935">
        <w:rPr>
          <w:rFonts w:ascii="'regression', 'binary(Classfica" w:hAnsi="'regression', 'binary(Classfica"/>
        </w:rPr>
        <w:t xml:space="preserve"> </w:t>
      </w:r>
      <w:r w:rsidR="00E71DEF" w:rsidRPr="00216935">
        <w:rPr>
          <w:rFonts w:ascii="'regression', 'binary(Classfica" w:hAnsi="'regression', 'binary(Classfica"/>
        </w:rPr>
        <w:t>패키지이다</w:t>
      </w:r>
      <w:r w:rsidR="00E71DEF" w:rsidRPr="00216935">
        <w:rPr>
          <w:rFonts w:ascii="'regression', 'binary(Classfica" w:hAnsi="'regression', 'binary(Classfica"/>
        </w:rPr>
        <w:t>.</w:t>
      </w:r>
    </w:p>
    <w:p w:rsidR="00BA4F83" w:rsidRPr="00216935" w:rsidRDefault="005D4CD7" w:rsidP="00BA4F83">
      <w:pPr>
        <w:pStyle w:val="ListParagraph"/>
        <w:rPr>
          <w:rFonts w:ascii="'regression', 'binary(Classfica" w:hAnsi="'regression', 'binary(Classfica" w:hint="eastAsia"/>
        </w:rPr>
      </w:pPr>
      <w:r w:rsidRPr="00216935">
        <w:rPr>
          <w:rFonts w:ascii="'regression', 'binary(Classfica" w:hAnsi="'regression', 'binary(Classfica"/>
        </w:rPr>
        <w:t xml:space="preserve">pandas: </w:t>
      </w:r>
      <w:r w:rsidR="00BA4F83" w:rsidRPr="00216935">
        <w:rPr>
          <w:rFonts w:ascii="'regression', 'binary(Classfica" w:hAnsi="'regression', 'binary(Classfica"/>
        </w:rPr>
        <w:t>현실의</w:t>
      </w:r>
      <w:r w:rsidR="00BA4F83" w:rsidRPr="00216935">
        <w:rPr>
          <w:rFonts w:ascii="'regression', 'binary(Classfica" w:hAnsi="'regression', 'binary(Classfica"/>
        </w:rPr>
        <w:t xml:space="preserve"> </w:t>
      </w:r>
      <w:r w:rsidR="00BA4F83" w:rsidRPr="00216935">
        <w:rPr>
          <w:rFonts w:ascii="'regression', 'binary(Classfica" w:hAnsi="'regression', 'binary(Classfica"/>
        </w:rPr>
        <w:t>다량의</w:t>
      </w:r>
      <w:r w:rsidR="00BA4F83" w:rsidRPr="00216935">
        <w:rPr>
          <w:rFonts w:ascii="'regression', 'binary(Classfica" w:hAnsi="'regression', 'binary(Classfica"/>
        </w:rPr>
        <w:t xml:space="preserve"> </w:t>
      </w:r>
      <w:r w:rsidR="00BA4F83" w:rsidRPr="00216935">
        <w:rPr>
          <w:rFonts w:ascii="'regression', 'binary(Classfica" w:hAnsi="'regression', 'binary(Classfica"/>
        </w:rPr>
        <w:t>데이터를</w:t>
      </w:r>
      <w:r w:rsidR="00BA4F83" w:rsidRPr="00216935">
        <w:rPr>
          <w:rFonts w:ascii="'regression', 'binary(Classfica" w:hAnsi="'regression', 'binary(Classfica"/>
        </w:rPr>
        <w:t xml:space="preserve"> </w:t>
      </w:r>
      <w:r w:rsidR="00BA4F83" w:rsidRPr="00216935">
        <w:rPr>
          <w:rFonts w:ascii="'regression', 'binary(Classfica" w:hAnsi="'regression', 'binary(Classfica"/>
        </w:rPr>
        <w:t>상대적으로</w:t>
      </w:r>
      <w:r w:rsidR="00BA4F83" w:rsidRPr="00216935">
        <w:rPr>
          <w:rFonts w:ascii="'regression', 'binary(Classfica" w:hAnsi="'regression', 'binary(Classfica"/>
        </w:rPr>
        <w:t xml:space="preserve"> </w:t>
      </w:r>
      <w:r w:rsidR="00BA4F83" w:rsidRPr="00216935">
        <w:rPr>
          <w:rFonts w:ascii="'regression', 'binary(Classfica" w:hAnsi="'regression', 'binary(Classfica"/>
        </w:rPr>
        <w:t>라던지</w:t>
      </w:r>
      <w:r w:rsidR="00BA4F83" w:rsidRPr="00216935">
        <w:rPr>
          <w:rFonts w:ascii="'regression', 'binary(Classfica" w:hAnsi="'regression', 'binary(Classfica"/>
        </w:rPr>
        <w:t xml:space="preserve"> </w:t>
      </w:r>
      <w:r w:rsidR="00BA4F83" w:rsidRPr="00216935">
        <w:rPr>
          <w:rFonts w:ascii="'regression', 'binary(Classfica" w:hAnsi="'regression', 'binary(Classfica"/>
        </w:rPr>
        <w:t>이름을</w:t>
      </w:r>
      <w:r w:rsidR="00BA4F83" w:rsidRPr="00216935">
        <w:rPr>
          <w:rFonts w:ascii="'regression', 'binary(Classfica" w:hAnsi="'regression', 'binary(Classfica"/>
        </w:rPr>
        <w:t xml:space="preserve"> </w:t>
      </w:r>
      <w:r w:rsidR="00BA4F83" w:rsidRPr="00216935">
        <w:rPr>
          <w:rFonts w:ascii="'regression', 'binary(Classfica" w:hAnsi="'regression', 'binary(Classfica"/>
        </w:rPr>
        <w:t>부여하여</w:t>
      </w:r>
      <w:r w:rsidR="00BA4F83" w:rsidRPr="00216935">
        <w:rPr>
          <w:rFonts w:ascii="'regression', 'binary(Classfica" w:hAnsi="'regression', 'binary(Classfica"/>
        </w:rPr>
        <w:t xml:space="preserve"> </w:t>
      </w:r>
      <w:r w:rsidR="00BA4F83" w:rsidRPr="00216935">
        <w:rPr>
          <w:rFonts w:ascii="'regression', 'binary(Classfica" w:hAnsi="'regression', 'binary(Classfica"/>
        </w:rPr>
        <w:t>접근</w:t>
      </w:r>
      <w:r w:rsidR="00BA4F83" w:rsidRPr="00216935">
        <w:rPr>
          <w:rFonts w:ascii="'regression', 'binary(Classfica" w:hAnsi="'regression', 'binary(Classfica"/>
        </w:rPr>
        <w:t xml:space="preserve"> </w:t>
      </w:r>
      <w:r w:rsidR="00BA4F83" w:rsidRPr="00216935">
        <w:rPr>
          <w:rFonts w:ascii="'regression', 'binary(Classfica" w:hAnsi="'regression', 'binary(Classfica"/>
        </w:rPr>
        <w:t>한다던지</w:t>
      </w:r>
      <w:r w:rsidR="00BA4F83" w:rsidRPr="00216935">
        <w:rPr>
          <w:rFonts w:ascii="'regression', 'binary(Classfica" w:hAnsi="'regression', 'binary(Classfica"/>
        </w:rPr>
        <w:t xml:space="preserve"> </w:t>
      </w:r>
      <w:r w:rsidR="00BA4F83" w:rsidRPr="00216935">
        <w:rPr>
          <w:rFonts w:ascii="'regression', 'binary(Classfica" w:hAnsi="'regression', 'binary(Classfica"/>
        </w:rPr>
        <w:t>하여</w:t>
      </w:r>
    </w:p>
    <w:p w:rsidR="00BA4F83" w:rsidRPr="00216935" w:rsidRDefault="00BA4F83" w:rsidP="005D4CD7">
      <w:pPr>
        <w:pStyle w:val="ListParagraph"/>
        <w:rPr>
          <w:rFonts w:ascii="'regression', 'binary(Classfica" w:hAnsi="'regression', 'binary(Classfica" w:hint="eastAsia"/>
        </w:rPr>
      </w:pPr>
      <w:r w:rsidRPr="00216935">
        <w:rPr>
          <w:rFonts w:ascii="'regression', 'binary(Classfica" w:hAnsi="'regression', 'binary(Classfica"/>
        </w:rPr>
        <w:t>직관적이고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쉽게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접근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처리할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수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있도록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도와준다</w:t>
      </w:r>
      <w:r w:rsidRPr="00216935">
        <w:rPr>
          <w:rFonts w:ascii="'regression', 'binary(Classfica" w:hAnsi="'regression', 'binary(Classfica"/>
        </w:rPr>
        <w:t>.</w:t>
      </w:r>
    </w:p>
    <w:p w:rsidR="00FB250A" w:rsidRDefault="005D4CD7" w:rsidP="006F6E6B">
      <w:pPr>
        <w:pStyle w:val="ListParagraph"/>
        <w:rPr>
          <w:rFonts w:ascii="'regression', 'binary(Classfica" w:hAnsi="'regression', 'binary(Classfica"/>
        </w:rPr>
      </w:pPr>
      <w:r w:rsidRPr="00216935">
        <w:rPr>
          <w:rFonts w:ascii="'regression', 'binary(Classfica" w:hAnsi="'regression', 'binary(Classfica"/>
        </w:rPr>
        <w:t xml:space="preserve">lightgbm: </w:t>
      </w:r>
      <w:r w:rsidR="00BA4F83" w:rsidRPr="00216935">
        <w:rPr>
          <w:rFonts w:ascii="'regression', 'binary(Classfica" w:hAnsi="'regression', 'binary(Classfica"/>
        </w:rPr>
        <w:t>gradient boosting</w:t>
      </w:r>
      <w:r w:rsidR="00BA4F83" w:rsidRPr="00216935">
        <w:rPr>
          <w:rFonts w:ascii="'regression', 'binary(Classfica" w:hAnsi="'regression', 'binary(Classfica"/>
        </w:rPr>
        <w:t>을</w:t>
      </w:r>
      <w:r w:rsidR="00BA4F83" w:rsidRPr="00216935">
        <w:rPr>
          <w:rFonts w:ascii="'regression', 'binary(Classfica" w:hAnsi="'regression', 'binary(Classfica"/>
        </w:rPr>
        <w:t xml:space="preserve"> </w:t>
      </w:r>
      <w:r w:rsidR="00BA4F83" w:rsidRPr="00216935">
        <w:rPr>
          <w:rFonts w:ascii="'regression', 'binary(Classfica" w:hAnsi="'regression', 'binary(Classfica"/>
        </w:rPr>
        <w:t>사용하기</w:t>
      </w:r>
      <w:r w:rsidR="00BA4F83" w:rsidRPr="00216935">
        <w:rPr>
          <w:rFonts w:ascii="'regression', 'binary(Classfica" w:hAnsi="'regression', 'binary(Classfica"/>
        </w:rPr>
        <w:t xml:space="preserve"> </w:t>
      </w:r>
      <w:r w:rsidR="00BA4F83" w:rsidRPr="00216935">
        <w:rPr>
          <w:rFonts w:ascii="'regression', 'binary(Classfica" w:hAnsi="'regression', 'binary(Classfica"/>
        </w:rPr>
        <w:t>위한</w:t>
      </w:r>
      <w:r w:rsidR="00BA4F83" w:rsidRPr="00216935">
        <w:rPr>
          <w:rFonts w:ascii="'regression', 'binary(Classfica" w:hAnsi="'regression', 'binary(Classfica"/>
        </w:rPr>
        <w:t xml:space="preserve"> </w:t>
      </w:r>
      <w:r w:rsidR="00BA4F83" w:rsidRPr="00216935">
        <w:rPr>
          <w:rFonts w:ascii="'regression', 'binary(Classfica" w:hAnsi="'regression', 'binary(Classfica"/>
        </w:rPr>
        <w:t>패키지이다</w:t>
      </w:r>
      <w:r w:rsidR="00BA4F83" w:rsidRPr="00216935">
        <w:rPr>
          <w:rFonts w:ascii="'regression', 'binary(Classfica" w:hAnsi="'regression', 'binary(Classfica"/>
        </w:rPr>
        <w:t xml:space="preserve">. </w:t>
      </w:r>
      <w:r w:rsidR="00BA4F83" w:rsidRPr="00216935">
        <w:rPr>
          <w:rFonts w:ascii="'regression', 'binary(Classfica" w:hAnsi="'regression', 'binary(Classfica"/>
        </w:rPr>
        <w:t>비슷한</w:t>
      </w:r>
      <w:r w:rsidR="00BA4F83" w:rsidRPr="00216935">
        <w:rPr>
          <w:rFonts w:ascii="'regression', 'binary(Classfica" w:hAnsi="'regression', 'binary(Classfica"/>
        </w:rPr>
        <w:t xml:space="preserve"> </w:t>
      </w:r>
      <w:r w:rsidR="00BA4F83" w:rsidRPr="00216935">
        <w:rPr>
          <w:rFonts w:ascii="'regression', 'binary(Classfica" w:hAnsi="'regression', 'binary(Classfica"/>
        </w:rPr>
        <w:t>예로는</w:t>
      </w:r>
      <w:r w:rsidR="00BA4F83" w:rsidRPr="00216935">
        <w:rPr>
          <w:rFonts w:ascii="'regression', 'binary(Classfica" w:hAnsi="'regression', 'binary(Classfica"/>
        </w:rPr>
        <w:t xml:space="preserve"> xgboost, gbm</w:t>
      </w:r>
      <w:r w:rsidR="00BA4F83" w:rsidRPr="00216935">
        <w:rPr>
          <w:rFonts w:ascii="'regression', 'binary(Classfica" w:hAnsi="'regression', 'binary(Classfica"/>
        </w:rPr>
        <w:t>이</w:t>
      </w:r>
      <w:r w:rsidR="00BA4F83" w:rsidRPr="00216935">
        <w:rPr>
          <w:rFonts w:ascii="'regression', 'binary(Classfica" w:hAnsi="'regression', 'binary(Classfica"/>
        </w:rPr>
        <w:t xml:space="preserve"> </w:t>
      </w:r>
      <w:r w:rsidR="00BA4F83" w:rsidRPr="00216935">
        <w:rPr>
          <w:rFonts w:ascii="'regression', 'binary(Classfica" w:hAnsi="'regression', 'binary(Classfica"/>
        </w:rPr>
        <w:t>있다</w:t>
      </w:r>
      <w:r w:rsidR="00BA4F83" w:rsidRPr="00216935">
        <w:rPr>
          <w:rFonts w:ascii="'regression', 'binary(Classfica" w:hAnsi="'regression', 'binary(Classfica"/>
        </w:rPr>
        <w:t>.</w:t>
      </w:r>
    </w:p>
    <w:p w:rsidR="006F6E6B" w:rsidRPr="006F6E6B" w:rsidRDefault="006F6E6B" w:rsidP="006F6E6B">
      <w:pPr>
        <w:pStyle w:val="ListParagraph"/>
        <w:rPr>
          <w:rFonts w:ascii="'regression', 'binary(Classfica" w:hAnsi="'regression', 'binary(Classfica" w:hint="eastAsia"/>
        </w:rPr>
      </w:pPr>
    </w:p>
    <w:p w:rsidR="005D4CD7" w:rsidRPr="00216935" w:rsidRDefault="005D4CD7" w:rsidP="005D4CD7">
      <w:pPr>
        <w:pStyle w:val="ListParagraph"/>
        <w:numPr>
          <w:ilvl w:val="0"/>
          <w:numId w:val="1"/>
        </w:numPr>
        <w:rPr>
          <w:rFonts w:ascii="'regression', 'binary(Classfica" w:hAnsi="'regression', 'binary(Classfica" w:hint="eastAsia"/>
        </w:rPr>
      </w:pPr>
      <w:r w:rsidRPr="00216935">
        <w:rPr>
          <w:rFonts w:ascii="'regression', 'binary(Classfica" w:hAnsi="'regression', 'binary(Classfica"/>
        </w:rPr>
        <w:t>데이터의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전처리</w:t>
      </w:r>
    </w:p>
    <w:p w:rsidR="00B93725" w:rsidRDefault="00B93725" w:rsidP="005D4CD7">
      <w:pPr>
        <w:pStyle w:val="ListParagraph"/>
        <w:numPr>
          <w:ilvl w:val="1"/>
          <w:numId w:val="1"/>
        </w:numPr>
        <w:rPr>
          <w:rFonts w:ascii="'regression', 'binary(Classfica" w:hAnsi="'regression', 'binary(Classfica"/>
        </w:rPr>
      </w:pPr>
      <w:r>
        <w:rPr>
          <w:rFonts w:ascii="'regression', 'binary(Classfica" w:hAnsi="'regression', 'binary(Classfica" w:hint="eastAsia"/>
        </w:rPr>
        <w:t>제공받은</w:t>
      </w:r>
      <w:r>
        <w:rPr>
          <w:rFonts w:ascii="'regression', 'binary(Classfica" w:hAnsi="'regression', 'binary(Classfica" w:hint="eastAsia"/>
        </w:rPr>
        <w:t xml:space="preserve"> </w:t>
      </w:r>
      <w:r>
        <w:rPr>
          <w:rFonts w:ascii="'regression', 'binary(Classfica" w:hAnsi="'regression', 'binary(Classfica" w:hint="eastAsia"/>
        </w:rPr>
        <w:t>데이터에</w:t>
      </w:r>
      <w:r>
        <w:rPr>
          <w:rFonts w:ascii="'regression', 'binary(Classfica" w:hAnsi="'regression', 'binary(Classfica" w:hint="eastAsia"/>
        </w:rPr>
        <w:t xml:space="preserve"> </w:t>
      </w:r>
      <w:r>
        <w:rPr>
          <w:rFonts w:ascii="'regression', 'binary(Classfica" w:hAnsi="'regression', 'binary(Classfica" w:hint="eastAsia"/>
        </w:rPr>
        <w:t>있는</w:t>
      </w:r>
      <w:r>
        <w:rPr>
          <w:rFonts w:ascii="'regression', 'binary(Classfica" w:hAnsi="'regression', 'binary(Classfica" w:hint="eastAsia"/>
        </w:rPr>
        <w:t xml:space="preserve"> </w:t>
      </w:r>
      <w:r>
        <w:rPr>
          <w:rFonts w:ascii="'regression', 'binary(Classfica" w:hAnsi="'regression', 'binary(Classfica"/>
        </w:rPr>
        <w:t>Feature</w:t>
      </w:r>
      <w:r>
        <w:rPr>
          <w:rFonts w:ascii="'regression', 'binary(Classfica" w:hAnsi="'regression', 'binary(Classfica" w:hint="eastAsia"/>
        </w:rPr>
        <w:t>들의</w:t>
      </w:r>
      <w:r>
        <w:rPr>
          <w:rFonts w:ascii="'regression', 'binary(Classfica" w:hAnsi="'regression', 'binary(Classfica" w:hint="eastAsia"/>
        </w:rPr>
        <w:t xml:space="preserve"> </w:t>
      </w:r>
      <w:r>
        <w:rPr>
          <w:rFonts w:ascii="'regression', 'binary(Classfica" w:hAnsi="'regression', 'binary(Classfica" w:hint="eastAsia"/>
        </w:rPr>
        <w:t>타입을</w:t>
      </w:r>
      <w:r>
        <w:rPr>
          <w:rFonts w:ascii="'regression', 'binary(Classfica" w:hAnsi="'regression', 'binary(Classfica" w:hint="eastAsia"/>
        </w:rPr>
        <w:t xml:space="preserve"> </w:t>
      </w:r>
      <w:r>
        <w:rPr>
          <w:rFonts w:ascii="'regression', 'binary(Classfica" w:hAnsi="'regression', 'binary(Classfica" w:hint="eastAsia"/>
        </w:rPr>
        <w:t>명시화한다</w:t>
      </w:r>
      <w:r>
        <w:rPr>
          <w:rFonts w:ascii="'regression', 'binary(Classfica" w:hAnsi="'regression', 'binary(Classfica" w:hint="eastAsia"/>
        </w:rPr>
        <w:t>.</w:t>
      </w:r>
    </w:p>
    <w:p w:rsidR="005D4CD7" w:rsidRPr="00216935" w:rsidRDefault="005D4CD7" w:rsidP="005D4CD7">
      <w:pPr>
        <w:pStyle w:val="ListParagraph"/>
        <w:numPr>
          <w:ilvl w:val="1"/>
          <w:numId w:val="1"/>
        </w:numPr>
        <w:rPr>
          <w:rFonts w:ascii="'regression', 'binary(Classfica" w:hAnsi="'regression', 'binary(Classfica" w:hint="eastAsia"/>
        </w:rPr>
      </w:pPr>
      <w:r w:rsidRPr="00216935">
        <w:rPr>
          <w:rFonts w:ascii="'regression', 'binary(Classfica" w:hAnsi="'regression', 'binary(Classfica"/>
        </w:rPr>
        <w:t>registration_init_time, expiration_date</w:t>
      </w:r>
      <w:r w:rsidRPr="00216935">
        <w:rPr>
          <w:rFonts w:ascii="'regression', 'binary(Classfica" w:hAnsi="'regression', 'binary(Classfica"/>
        </w:rPr>
        <w:t>를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각각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연월일로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세분화하여</w:t>
      </w:r>
      <w:r w:rsidRPr="00216935">
        <w:rPr>
          <w:rFonts w:ascii="'regression', 'binary(Classfica" w:hAnsi="'regression', 'binary(Classfica"/>
        </w:rPr>
        <w:t xml:space="preserve"> feature</w:t>
      </w:r>
      <w:r w:rsidRPr="00216935">
        <w:rPr>
          <w:rFonts w:ascii="'regression', 'binary(Classfica" w:hAnsi="'regression', 'binary(Classfica"/>
        </w:rPr>
        <w:t>에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추가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한다</w:t>
      </w:r>
      <w:r w:rsidRPr="00216935">
        <w:rPr>
          <w:rFonts w:ascii="'regression', 'binary(Classfica" w:hAnsi="'regression', 'binary(Classfica"/>
        </w:rPr>
        <w:t>.</w:t>
      </w:r>
    </w:p>
    <w:p w:rsidR="005D4CD7" w:rsidRPr="00216935" w:rsidRDefault="005D4CD7" w:rsidP="005D4CD7">
      <w:pPr>
        <w:pStyle w:val="ListParagraph"/>
        <w:numPr>
          <w:ilvl w:val="1"/>
          <w:numId w:val="1"/>
        </w:numPr>
        <w:rPr>
          <w:rFonts w:ascii="'regression', 'binary(Classfica" w:hAnsi="'regression', 'binary(Classfica" w:hint="eastAsia"/>
        </w:rPr>
      </w:pPr>
      <w:r w:rsidRPr="00216935">
        <w:rPr>
          <w:rFonts w:ascii="'regression', 'binary(Classfica" w:hAnsi="'regression', 'binary(Classfica"/>
        </w:rPr>
        <w:t>노래정보의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해당하는</w:t>
      </w:r>
      <w:r w:rsidRPr="00216935">
        <w:rPr>
          <w:rFonts w:ascii="'regression', 'binary(Classfica" w:hAnsi="'regression', 'binary(Classfica"/>
        </w:rPr>
        <w:t xml:space="preserve"> isrc</w:t>
      </w:r>
      <w:r w:rsidRPr="00216935">
        <w:rPr>
          <w:rFonts w:ascii="'regression', 'binary(Classfica" w:hAnsi="'regression', 'binary(Classfica"/>
        </w:rPr>
        <w:t>를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통해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해당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노래의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연도를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추출하여</w:t>
      </w:r>
      <w:r w:rsidRPr="00216935">
        <w:rPr>
          <w:rFonts w:ascii="'regression', 'binary(Classfica" w:hAnsi="'regression', 'binary(Classfica"/>
        </w:rPr>
        <w:t xml:space="preserve"> feature</w:t>
      </w:r>
      <w:r w:rsidRPr="00216935">
        <w:rPr>
          <w:rFonts w:ascii="'regression', 'binary(Classfica" w:hAnsi="'regression', 'binary(Classfica"/>
        </w:rPr>
        <w:t>에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추가한다</w:t>
      </w:r>
      <w:r w:rsidRPr="00216935">
        <w:rPr>
          <w:rFonts w:ascii="'regression', 'binary(Classfica" w:hAnsi="'regression', 'binary(Classfica"/>
        </w:rPr>
        <w:t>.</w:t>
      </w:r>
    </w:p>
    <w:p w:rsidR="005D4CD7" w:rsidRPr="00216935" w:rsidRDefault="005D4CD7" w:rsidP="005D4CD7">
      <w:pPr>
        <w:pStyle w:val="ListParagraph"/>
        <w:numPr>
          <w:ilvl w:val="1"/>
          <w:numId w:val="1"/>
        </w:numPr>
        <w:rPr>
          <w:rFonts w:ascii="'regression', 'binary(Classfica" w:hAnsi="'regression', 'binary(Classfica" w:hint="eastAsia"/>
        </w:rPr>
      </w:pPr>
      <w:r w:rsidRPr="00216935">
        <w:rPr>
          <w:rFonts w:ascii="'regression', 'binary(Classfica" w:hAnsi="'regression', 'binary(Classfica"/>
        </w:rPr>
        <w:t xml:space="preserve">song_length </w:t>
      </w:r>
      <w:r w:rsidRPr="00216935">
        <w:rPr>
          <w:rFonts w:ascii="'regression', 'binary(Classfica" w:hAnsi="'regression', 'binary(Classfica"/>
        </w:rPr>
        <w:t>중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에서</w:t>
      </w:r>
      <w:r w:rsidRPr="00216935">
        <w:rPr>
          <w:rFonts w:ascii="'regression', 'binary(Classfica" w:hAnsi="'regression', 'binary(Classfica"/>
        </w:rPr>
        <w:t xml:space="preserve"> na</w:t>
      </w:r>
      <w:r w:rsidRPr="00216935">
        <w:rPr>
          <w:rFonts w:ascii="'regression', 'binary(Classfica" w:hAnsi="'regression', 'binary(Classfica"/>
        </w:rPr>
        <w:t>인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원소를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평균값으로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채워준다</w:t>
      </w:r>
      <w:r w:rsidRPr="00216935">
        <w:rPr>
          <w:rFonts w:ascii="'regression', 'binary(Classfica" w:hAnsi="'regression', 'binary(Classfica"/>
        </w:rPr>
        <w:t>.</w:t>
      </w:r>
    </w:p>
    <w:p w:rsidR="005D4CD7" w:rsidRPr="00216935" w:rsidRDefault="005D4CD7" w:rsidP="005D4CD7">
      <w:pPr>
        <w:pStyle w:val="ListParagraph"/>
        <w:numPr>
          <w:ilvl w:val="1"/>
          <w:numId w:val="1"/>
        </w:numPr>
        <w:rPr>
          <w:rFonts w:ascii="'regression', 'binary(Classfica" w:hAnsi="'regression', 'binary(Classfica" w:hint="eastAsia"/>
        </w:rPr>
      </w:pPr>
      <w:r w:rsidRPr="00216935">
        <w:rPr>
          <w:rFonts w:ascii="'regression', 'binary(Classfica" w:hAnsi="'regression', 'binary(Classfica"/>
        </w:rPr>
        <w:t xml:space="preserve"> lyricist, composer, artist </w:t>
      </w:r>
      <w:r w:rsidRPr="00216935">
        <w:rPr>
          <w:rFonts w:ascii="'regression', 'binary(Classfica" w:hAnsi="'regression', 'binary(Classfica"/>
        </w:rPr>
        <w:t>중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에서</w:t>
      </w:r>
      <w:r w:rsidRPr="00216935">
        <w:rPr>
          <w:rFonts w:ascii="'regression', 'binary(Classfica" w:hAnsi="'regression', 'binary(Classfica"/>
        </w:rPr>
        <w:t xml:space="preserve"> na</w:t>
      </w:r>
      <w:r w:rsidRPr="00216935">
        <w:rPr>
          <w:rFonts w:ascii="'regression', 'binary(Classfica" w:hAnsi="'regression', 'binary(Classfica"/>
        </w:rPr>
        <w:t>인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원소를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각각</w:t>
      </w:r>
      <w:r w:rsidRPr="00216935">
        <w:rPr>
          <w:rFonts w:ascii="'regression', 'binary(Classfica" w:hAnsi="'regression', 'binary(Classfica"/>
        </w:rPr>
        <w:t xml:space="preserve"> no_lyricist, no_composer,no_artist</w:t>
      </w:r>
      <w:r w:rsidRPr="00216935">
        <w:rPr>
          <w:rFonts w:ascii="'regression', 'binary(Classfica" w:hAnsi="'regression', 'binary(Classfica"/>
        </w:rPr>
        <w:t>로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바꾸어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준다</w:t>
      </w:r>
      <w:r w:rsidRPr="00216935">
        <w:rPr>
          <w:rFonts w:ascii="'regression', 'binary(Classfica" w:hAnsi="'regression', 'binary(Classfica"/>
        </w:rPr>
        <w:t>.</w:t>
      </w:r>
    </w:p>
    <w:p w:rsidR="005D4CD7" w:rsidRPr="00216935" w:rsidRDefault="005D4CD7" w:rsidP="005D4CD7">
      <w:pPr>
        <w:pStyle w:val="ListParagraph"/>
        <w:numPr>
          <w:ilvl w:val="1"/>
          <w:numId w:val="1"/>
        </w:numPr>
        <w:rPr>
          <w:rFonts w:ascii="'regression', 'binary(Classfica" w:hAnsi="'regression', 'binary(Classfica" w:hint="eastAsia"/>
        </w:rPr>
      </w:pPr>
      <w:r w:rsidRPr="00216935">
        <w:rPr>
          <w:rFonts w:ascii="'regression', 'binary(Classfica" w:hAnsi="'regression', 'binary(Classfica"/>
        </w:rPr>
        <w:lastRenderedPageBreak/>
        <w:t>각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노래당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작곡</w:t>
      </w:r>
      <w:r w:rsidRPr="00216935">
        <w:rPr>
          <w:rFonts w:ascii="'regression', 'binary(Classfica" w:hAnsi="'regression', 'binary(Classfica"/>
        </w:rPr>
        <w:t xml:space="preserve">, </w:t>
      </w:r>
      <w:r w:rsidRPr="00216935">
        <w:rPr>
          <w:rFonts w:ascii="'regression', 'binary(Classfica" w:hAnsi="'regression', 'binary(Classfica"/>
        </w:rPr>
        <w:t>작사</w:t>
      </w:r>
      <w:r w:rsidRPr="00216935">
        <w:rPr>
          <w:rFonts w:ascii="'regression', 'binary(Classfica" w:hAnsi="'regression', 'binary(Classfica"/>
        </w:rPr>
        <w:t xml:space="preserve">, </w:t>
      </w:r>
      <w:r w:rsidRPr="00216935">
        <w:rPr>
          <w:rFonts w:ascii="'regression', 'binary(Classfica" w:hAnsi="'regression', 'binary(Classfica"/>
        </w:rPr>
        <w:t>아티스트가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몇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명인지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세고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그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각각의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수를</w:t>
      </w:r>
      <w:r w:rsidRPr="00216935">
        <w:rPr>
          <w:rFonts w:ascii="'regression', 'binary(Classfica" w:hAnsi="'regression', 'binary(Classfica"/>
        </w:rPr>
        <w:t xml:space="preserve"> feature</w:t>
      </w:r>
      <w:r w:rsidRPr="00216935">
        <w:rPr>
          <w:rFonts w:ascii="'regression', 'binary(Classfica" w:hAnsi="'regression', 'binary(Classfica"/>
        </w:rPr>
        <w:t>에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추가한다</w:t>
      </w:r>
      <w:r w:rsidRPr="00216935">
        <w:rPr>
          <w:rFonts w:ascii="'regression', 'binary(Classfica" w:hAnsi="'regression', 'binary(Classfica"/>
        </w:rPr>
        <w:t>.</w:t>
      </w:r>
    </w:p>
    <w:p w:rsidR="005D4CD7" w:rsidRPr="00216935" w:rsidRDefault="005D4CD7" w:rsidP="005D4CD7">
      <w:pPr>
        <w:pStyle w:val="ListParagraph"/>
        <w:numPr>
          <w:ilvl w:val="1"/>
          <w:numId w:val="1"/>
        </w:numPr>
        <w:rPr>
          <w:rFonts w:ascii="'regression', 'binary(Classfica" w:hAnsi="'regression', 'binary(Classfica" w:hint="eastAsia"/>
        </w:rPr>
      </w:pPr>
      <w:r w:rsidRPr="00216935">
        <w:rPr>
          <w:rFonts w:ascii="'regression', 'binary(Classfica" w:hAnsi="'regression', 'binary(Classfica"/>
        </w:rPr>
        <w:t>해당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노래가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피쳐링되었는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지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안되었는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지도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새로운</w:t>
      </w:r>
      <w:r w:rsidRPr="00216935">
        <w:rPr>
          <w:rFonts w:ascii="'regression', 'binary(Classfica" w:hAnsi="'regression', 'binary(Classfica"/>
        </w:rPr>
        <w:t xml:space="preserve"> feature</w:t>
      </w:r>
      <w:r w:rsidRPr="00216935">
        <w:rPr>
          <w:rFonts w:ascii="'regression', 'binary(Classfica" w:hAnsi="'regression', 'binary(Classfica"/>
        </w:rPr>
        <w:t>로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추가한다</w:t>
      </w:r>
      <w:r w:rsidRPr="00216935">
        <w:rPr>
          <w:rFonts w:ascii="'regression', 'binary(Classfica" w:hAnsi="'regression', 'binary(Classfica"/>
        </w:rPr>
        <w:t>.</w:t>
      </w:r>
    </w:p>
    <w:p w:rsidR="005D4CD7" w:rsidRPr="00216935" w:rsidRDefault="005D4CD7" w:rsidP="005D4CD7">
      <w:pPr>
        <w:pStyle w:val="ListParagraph"/>
        <w:numPr>
          <w:ilvl w:val="1"/>
          <w:numId w:val="1"/>
        </w:numPr>
        <w:rPr>
          <w:rFonts w:ascii="'regression', 'binary(Classfica" w:hAnsi="'regression', 'binary(Classfica" w:hint="eastAsia"/>
        </w:rPr>
      </w:pPr>
      <w:r w:rsidRPr="00216935">
        <w:rPr>
          <w:rFonts w:ascii="'regression', 'binary(Classfica" w:hAnsi="'regression', 'binary(Classfica"/>
        </w:rPr>
        <w:t>아티스트와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작곡가가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같은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지도</w:t>
      </w:r>
      <w:r w:rsidRPr="00216935">
        <w:rPr>
          <w:rFonts w:ascii="'regression', 'binary(Classfica" w:hAnsi="'regression', 'binary(Classfica"/>
        </w:rPr>
        <w:t xml:space="preserve"> artist_composer</w:t>
      </w:r>
      <w:r w:rsidRPr="00216935">
        <w:rPr>
          <w:rFonts w:ascii="'regression', 'binary(Classfica" w:hAnsi="'regression', 'binary(Classfica"/>
        </w:rPr>
        <w:t>라는</w:t>
      </w:r>
      <w:r w:rsidRPr="00216935">
        <w:rPr>
          <w:rFonts w:ascii="'regression', 'binary(Classfica" w:hAnsi="'regression', 'binary(Classfica"/>
        </w:rPr>
        <w:t xml:space="preserve"> feature</w:t>
      </w:r>
      <w:r w:rsidRPr="00216935">
        <w:rPr>
          <w:rFonts w:ascii="'regression', 'binary(Classfica" w:hAnsi="'regression', 'binary(Classfica"/>
        </w:rPr>
        <w:t>에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추가한다</w:t>
      </w:r>
      <w:r w:rsidRPr="00216935">
        <w:rPr>
          <w:rFonts w:ascii="'regression', 'binary(Classfica" w:hAnsi="'regression', 'binary(Classfica"/>
        </w:rPr>
        <w:t>.</w:t>
      </w:r>
    </w:p>
    <w:p w:rsidR="005D4CD7" w:rsidRPr="00216935" w:rsidRDefault="005D4CD7" w:rsidP="005D4CD7">
      <w:pPr>
        <w:pStyle w:val="ListParagraph"/>
        <w:numPr>
          <w:ilvl w:val="1"/>
          <w:numId w:val="1"/>
        </w:numPr>
        <w:rPr>
          <w:rFonts w:ascii="'regression', 'binary(Classfica" w:hAnsi="'regression', 'binary(Classfica" w:hint="eastAsia"/>
        </w:rPr>
      </w:pPr>
      <w:r w:rsidRPr="00216935">
        <w:rPr>
          <w:rFonts w:ascii="'regression', 'binary(Classfica" w:hAnsi="'regression', 'binary(Classfica"/>
        </w:rPr>
        <w:t>아티스트</w:t>
      </w:r>
      <w:r w:rsidRPr="00216935">
        <w:rPr>
          <w:rFonts w:ascii="'regression', 'binary(Classfica" w:hAnsi="'regression', 'binary(Classfica"/>
        </w:rPr>
        <w:t xml:space="preserve">, </w:t>
      </w:r>
      <w:r w:rsidRPr="00216935">
        <w:rPr>
          <w:rFonts w:ascii="'regression', 'binary(Classfica" w:hAnsi="'regression', 'binary(Classfica"/>
        </w:rPr>
        <w:t>작사가</w:t>
      </w:r>
      <w:r w:rsidRPr="00216935">
        <w:rPr>
          <w:rFonts w:ascii="'regression', 'binary(Classfica" w:hAnsi="'regression', 'binary(Classfica"/>
        </w:rPr>
        <w:t xml:space="preserve">, </w:t>
      </w:r>
      <w:r w:rsidRPr="00216935">
        <w:rPr>
          <w:rFonts w:ascii="'regression', 'binary(Classfica" w:hAnsi="'regression', 'binary(Classfica"/>
        </w:rPr>
        <w:t>작곡가가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같은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지도</w:t>
      </w:r>
      <w:r w:rsidRPr="00216935">
        <w:rPr>
          <w:rFonts w:ascii="'regression', 'binary(Classfica" w:hAnsi="'regression', 'binary(Classfica"/>
        </w:rPr>
        <w:t xml:space="preserve"> artist_composer_lyricist</w:t>
      </w:r>
      <w:r w:rsidRPr="00216935">
        <w:rPr>
          <w:rFonts w:ascii="'regression', 'binary(Classfica" w:hAnsi="'regression', 'binary(Classfica"/>
        </w:rPr>
        <w:t>라는</w:t>
      </w:r>
      <w:r w:rsidRPr="00216935">
        <w:rPr>
          <w:rFonts w:ascii="'regression', 'binary(Classfica" w:hAnsi="'regression', 'binary(Classfica"/>
        </w:rPr>
        <w:t xml:space="preserve"> feature</w:t>
      </w:r>
      <w:r w:rsidRPr="00216935">
        <w:rPr>
          <w:rFonts w:ascii="'regression', 'binary(Classfica" w:hAnsi="'regression', 'binary(Classfica"/>
        </w:rPr>
        <w:t>에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추가한다</w:t>
      </w:r>
      <w:r w:rsidRPr="00216935">
        <w:rPr>
          <w:rFonts w:ascii="'regression', 'binary(Classfica" w:hAnsi="'regression', 'binary(Classfica"/>
        </w:rPr>
        <w:t>.</w:t>
      </w:r>
    </w:p>
    <w:p w:rsidR="005D4CD7" w:rsidRPr="00216935" w:rsidRDefault="005D4CD7" w:rsidP="005D4CD7">
      <w:pPr>
        <w:pStyle w:val="ListParagraph"/>
        <w:numPr>
          <w:ilvl w:val="1"/>
          <w:numId w:val="1"/>
        </w:numPr>
        <w:rPr>
          <w:rFonts w:ascii="'regression', 'binary(Classfica" w:hAnsi="'regression', 'binary(Classfica" w:hint="eastAsia"/>
        </w:rPr>
      </w:pPr>
      <w:r w:rsidRPr="00216935">
        <w:rPr>
          <w:rFonts w:ascii="'regression', 'binary(Classfica" w:hAnsi="'regression', 'binary(Classfica"/>
        </w:rPr>
        <w:t>노래길이가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평균의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절반도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안될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경우</w:t>
      </w:r>
      <w:r w:rsidRPr="00216935">
        <w:rPr>
          <w:rFonts w:ascii="'regression', 'binary(Classfica" w:hAnsi="'regression', 'binary(Classfica"/>
        </w:rPr>
        <w:t xml:space="preserve"> 0, </w:t>
      </w:r>
      <w:r w:rsidRPr="00216935">
        <w:rPr>
          <w:rFonts w:ascii="'regression', 'binary(Classfica" w:hAnsi="'regression', 'binary(Classfica"/>
        </w:rPr>
        <w:t>평균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이하일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경우</w:t>
      </w:r>
      <w:r w:rsidRPr="00216935">
        <w:rPr>
          <w:rFonts w:ascii="'regression', 'binary(Classfica" w:hAnsi="'regression', 'binary(Classfica"/>
        </w:rPr>
        <w:t xml:space="preserve"> 1, </w:t>
      </w:r>
      <w:r w:rsidRPr="00216935">
        <w:rPr>
          <w:rFonts w:ascii="'regression', 'binary(Classfica" w:hAnsi="'regression', 'binary(Classfica"/>
        </w:rPr>
        <w:t>평균의</w:t>
      </w:r>
      <w:r w:rsidRPr="00216935">
        <w:rPr>
          <w:rFonts w:ascii="'regression', 'binary(Classfica" w:hAnsi="'regression', 'binary(Classfica"/>
        </w:rPr>
        <w:t xml:space="preserve"> 1.5</w:t>
      </w:r>
      <w:r w:rsidRPr="00216935">
        <w:rPr>
          <w:rFonts w:ascii="'regression', 'binary(Classfica" w:hAnsi="'regression', 'binary(Classfica"/>
        </w:rPr>
        <w:t>배보다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작은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경우</w:t>
      </w:r>
      <w:r w:rsidRPr="00216935">
        <w:rPr>
          <w:rFonts w:ascii="'regression', 'binary(Classfica" w:hAnsi="'regression', 'binary(Classfica"/>
        </w:rPr>
        <w:t xml:space="preserve"> 2 </w:t>
      </w:r>
      <w:r w:rsidRPr="00216935">
        <w:rPr>
          <w:rFonts w:ascii="'regression', 'binary(Classfica" w:hAnsi="'regression', 'binary(Classfica"/>
        </w:rPr>
        <w:t>나머지는</w:t>
      </w:r>
      <w:r w:rsidRPr="00216935">
        <w:rPr>
          <w:rFonts w:ascii="'regression', 'binary(Classfica" w:hAnsi="'regression', 'binary(Classfica"/>
        </w:rPr>
        <w:t xml:space="preserve"> 3</w:t>
      </w:r>
      <w:r w:rsidRPr="00216935">
        <w:rPr>
          <w:rFonts w:ascii="'regression', 'binary(Classfica" w:hAnsi="'regression', 'binary(Classfica"/>
        </w:rPr>
        <w:t>으로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값을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같는</w:t>
      </w:r>
      <w:r w:rsidRPr="00216935">
        <w:rPr>
          <w:rFonts w:ascii="'regression', 'binary(Classfica" w:hAnsi="'regression', 'binary(Classfica"/>
        </w:rPr>
        <w:t xml:space="preserve"> feature</w:t>
      </w:r>
      <w:r w:rsidRPr="00216935">
        <w:rPr>
          <w:rFonts w:ascii="'regression', 'binary(Classfica" w:hAnsi="'regression', 'binary(Classfica"/>
        </w:rPr>
        <w:t>를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추가한다</w:t>
      </w:r>
      <w:r w:rsidRPr="00216935">
        <w:rPr>
          <w:rFonts w:ascii="'regression', 'binary(Classfica" w:hAnsi="'regression', 'binary(Classfica"/>
        </w:rPr>
        <w:t xml:space="preserve">. </w:t>
      </w:r>
    </w:p>
    <w:p w:rsidR="005D4CD7" w:rsidRPr="00216935" w:rsidRDefault="005D4CD7" w:rsidP="005D4CD7">
      <w:pPr>
        <w:pStyle w:val="ListParagraph"/>
        <w:numPr>
          <w:ilvl w:val="1"/>
          <w:numId w:val="1"/>
        </w:numPr>
        <w:rPr>
          <w:rFonts w:ascii="'regression', 'binary(Classfica" w:hAnsi="'regression', 'binary(Classfica" w:hint="eastAsia"/>
        </w:rPr>
      </w:pPr>
      <w:r w:rsidRPr="00216935">
        <w:rPr>
          <w:rFonts w:ascii="'regression', 'binary(Classfica" w:hAnsi="'regression', 'binary(Classfica"/>
        </w:rPr>
        <w:t>노래가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재생된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횟수를</w:t>
      </w:r>
      <w:r w:rsidRPr="00216935">
        <w:rPr>
          <w:rFonts w:ascii="'regression', 'binary(Classfica" w:hAnsi="'regression', 'binary(Classfica"/>
        </w:rPr>
        <w:t xml:space="preserve"> feature</w:t>
      </w:r>
      <w:r w:rsidRPr="00216935">
        <w:rPr>
          <w:rFonts w:ascii="'regression', 'binary(Classfica" w:hAnsi="'regression', 'binary(Classfica"/>
        </w:rPr>
        <w:t>에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추가한다</w:t>
      </w:r>
      <w:r w:rsidRPr="00216935">
        <w:rPr>
          <w:rFonts w:ascii="'regression', 'binary(Classfica" w:hAnsi="'regression', 'binary(Classfica"/>
        </w:rPr>
        <w:t>.</w:t>
      </w:r>
    </w:p>
    <w:p w:rsidR="005D4CD7" w:rsidRPr="00216935" w:rsidRDefault="005D4CD7" w:rsidP="005D4CD7">
      <w:pPr>
        <w:pStyle w:val="ListParagraph"/>
        <w:numPr>
          <w:ilvl w:val="1"/>
          <w:numId w:val="1"/>
        </w:numPr>
        <w:rPr>
          <w:rFonts w:ascii="'regression', 'binary(Classfica" w:hAnsi="'regression', 'binary(Classfica" w:hint="eastAsia"/>
        </w:rPr>
      </w:pPr>
      <w:r w:rsidRPr="00216935">
        <w:rPr>
          <w:rFonts w:ascii="'regression', 'binary(Classfica" w:hAnsi="'regression', 'binary(Classfica"/>
        </w:rPr>
        <w:t>해당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노래의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가수의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노래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재생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횟수를</w:t>
      </w:r>
      <w:r w:rsidRPr="00216935">
        <w:rPr>
          <w:rFonts w:ascii="'regression', 'binary(Classfica" w:hAnsi="'regression', 'binary(Classfica"/>
        </w:rPr>
        <w:t xml:space="preserve"> feature</w:t>
      </w:r>
      <w:r w:rsidRPr="00216935">
        <w:rPr>
          <w:rFonts w:ascii="'regression', 'binary(Classfica" w:hAnsi="'regression', 'binary(Classfica"/>
        </w:rPr>
        <w:t>에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추가한다</w:t>
      </w:r>
      <w:r w:rsidRPr="00216935">
        <w:rPr>
          <w:rFonts w:ascii="'regression', 'binary(Classfica" w:hAnsi="'regression', 'binary(Classfica"/>
        </w:rPr>
        <w:t>.</w:t>
      </w:r>
    </w:p>
    <w:p w:rsidR="00FB250A" w:rsidRPr="00216935" w:rsidRDefault="00FB250A" w:rsidP="005D4CD7">
      <w:pPr>
        <w:pStyle w:val="ListParagraph"/>
        <w:rPr>
          <w:rFonts w:ascii="'regression', 'binary(Classfica" w:hAnsi="'regression', 'binary(Classfica" w:hint="eastAsia"/>
        </w:rPr>
      </w:pPr>
    </w:p>
    <w:p w:rsidR="005D4CD7" w:rsidRPr="00216935" w:rsidRDefault="00BA4F83" w:rsidP="005D4CD7">
      <w:pPr>
        <w:pStyle w:val="ListParagraph"/>
        <w:numPr>
          <w:ilvl w:val="0"/>
          <w:numId w:val="1"/>
        </w:numPr>
        <w:rPr>
          <w:rFonts w:ascii="'regression', 'binary(Classfica" w:hAnsi="'regression', 'binary(Classfica" w:hint="eastAsia"/>
        </w:rPr>
      </w:pPr>
      <w:r w:rsidRPr="00216935">
        <w:rPr>
          <w:rFonts w:ascii="'regression', 'binary(Classfica" w:hAnsi="'regression', 'binary(Classfica"/>
        </w:rPr>
        <w:t>LGBM</w:t>
      </w:r>
      <w:r w:rsidR="005D4CD7" w:rsidRPr="00216935">
        <w:rPr>
          <w:rFonts w:ascii="'regression', 'binary(Classfica" w:hAnsi="'regression', 'binary(Classfica"/>
        </w:rPr>
        <w:t>의</w:t>
      </w:r>
      <w:r w:rsidR="005D4CD7" w:rsidRPr="00216935">
        <w:rPr>
          <w:rFonts w:ascii="'regression', 'binary(Classfica" w:hAnsi="'regression', 'binary(Classfica"/>
        </w:rPr>
        <w:t xml:space="preserve"> </w:t>
      </w:r>
      <w:r w:rsidR="005D4CD7" w:rsidRPr="00216935">
        <w:rPr>
          <w:rFonts w:ascii="'regression', 'binary(Classfica" w:hAnsi="'regression', 'binary(Classfica"/>
        </w:rPr>
        <w:t>파라미터</w:t>
      </w:r>
    </w:p>
    <w:p w:rsidR="005D4CD7" w:rsidRPr="00216935" w:rsidRDefault="005D4CD7" w:rsidP="005D4CD7">
      <w:pPr>
        <w:pStyle w:val="ListParagraph"/>
        <w:numPr>
          <w:ilvl w:val="1"/>
          <w:numId w:val="1"/>
        </w:numPr>
        <w:rPr>
          <w:rFonts w:ascii="'regression', 'binary(Classfica" w:hAnsi="'regression', 'binary(Classfica" w:hint="eastAsia"/>
        </w:rPr>
      </w:pPr>
      <w:r w:rsidRPr="00216935">
        <w:rPr>
          <w:rFonts w:ascii="'regression', 'binary(Classfica" w:hAnsi="'regression', 'binary(Classfica"/>
        </w:rPr>
        <w:t xml:space="preserve">Learning_rate: </w:t>
      </w:r>
      <w:r w:rsidR="00BA4F83" w:rsidRPr="00216935">
        <w:rPr>
          <w:rFonts w:ascii="'regression', 'binary(Classfica" w:hAnsi="'regression', 'binary(Classfica"/>
        </w:rPr>
        <w:t>형식은</w:t>
      </w:r>
      <w:r w:rsidR="00BA4F83" w:rsidRPr="00216935">
        <w:rPr>
          <w:rFonts w:ascii="'regression', 'binary(Classfica" w:hAnsi="'regression', 'binary(Classfica"/>
        </w:rPr>
        <w:t xml:space="preserve"> </w:t>
      </w:r>
      <w:r w:rsidR="00A61E9F">
        <w:rPr>
          <w:rFonts w:ascii="'regression', 'binary(Classfica" w:hAnsi="'regression', 'binary(Classfica" w:hint="eastAsia"/>
        </w:rPr>
        <w:t>정수형</w:t>
      </w:r>
      <w:r w:rsidR="00BA4F83" w:rsidRPr="00216935">
        <w:rPr>
          <w:rFonts w:ascii="'regression', 'binary(Classfica" w:hAnsi="'regression', 'binary(Classfica"/>
        </w:rPr>
        <w:t>.</w:t>
      </w:r>
      <w:r w:rsidRPr="00216935">
        <w:rPr>
          <w:rFonts w:ascii="'regression', 'binary(Classfica" w:hAnsi="'regression', 'binary(Classfica"/>
        </w:rPr>
        <w:t xml:space="preserve"> </w:t>
      </w:r>
      <w:r w:rsidR="00BA4F83" w:rsidRPr="00216935">
        <w:rPr>
          <w:rFonts w:ascii="'regression', 'binary(Classfica" w:hAnsi="'regression', 'binary(Classfica"/>
        </w:rPr>
        <w:t>각각의</w:t>
      </w:r>
      <w:r w:rsidR="00BA4F83" w:rsidRPr="00216935">
        <w:rPr>
          <w:rFonts w:ascii="'regression', 'binary(Classfica" w:hAnsi="'regression', 'binary(Classfica"/>
        </w:rPr>
        <w:t xml:space="preserve"> </w:t>
      </w:r>
      <w:r w:rsidR="00BA4F83" w:rsidRPr="00216935">
        <w:rPr>
          <w:rFonts w:ascii="'regression', 'binary(Classfica" w:hAnsi="'regression', 'binary(Classfica"/>
        </w:rPr>
        <w:t>반복마다</w:t>
      </w:r>
      <w:r w:rsidR="00BA4F83" w:rsidRPr="00216935">
        <w:rPr>
          <w:rFonts w:ascii="'regression', 'binary(Classfica" w:hAnsi="'regression', 'binary(Classfica"/>
        </w:rPr>
        <w:t xml:space="preserve"> </w:t>
      </w:r>
      <w:r w:rsidR="00BA4F83" w:rsidRPr="00216935">
        <w:rPr>
          <w:rFonts w:ascii="'regression', 'binary(Classfica" w:hAnsi="'regression', 'binary(Classfica"/>
        </w:rPr>
        <w:t>적용되는</w:t>
      </w:r>
      <w:r w:rsidR="00BA4F83" w:rsidRPr="00216935">
        <w:rPr>
          <w:rFonts w:ascii="'regression', 'binary(Classfica" w:hAnsi="'regression', 'binary(Classfica"/>
        </w:rPr>
        <w:t xml:space="preserve"> </w:t>
      </w:r>
      <w:r w:rsidR="00BA4F83" w:rsidRPr="00216935">
        <w:rPr>
          <w:rFonts w:ascii="'regression', 'binary(Classfica" w:hAnsi="'regression', 'binary(Classfica"/>
        </w:rPr>
        <w:t>축소비율</w:t>
      </w:r>
      <w:r w:rsidR="00BA4F83" w:rsidRPr="00216935">
        <w:rPr>
          <w:rFonts w:ascii="'regression', 'binary(Classfica" w:hAnsi="'regression', 'binary(Classfica"/>
        </w:rPr>
        <w:t>.</w:t>
      </w:r>
    </w:p>
    <w:p w:rsidR="005D4CD7" w:rsidRPr="00216935" w:rsidRDefault="00BA4F83" w:rsidP="005D4CD7">
      <w:pPr>
        <w:pStyle w:val="ListParagraph"/>
        <w:numPr>
          <w:ilvl w:val="1"/>
          <w:numId w:val="1"/>
        </w:numPr>
        <w:rPr>
          <w:rFonts w:ascii="'regression', 'binary(Classfica" w:hAnsi="'regression', 'binary(Classfica" w:hint="eastAsia"/>
        </w:rPr>
      </w:pPr>
      <w:r w:rsidRPr="00216935">
        <w:rPr>
          <w:rFonts w:ascii="'regression', 'binary(Classfica" w:hAnsi="'regression', 'binary(Classfica" w:cs="Consolas"/>
          <w:shd w:val="clear" w:color="auto" w:fill="FFFFFF"/>
        </w:rPr>
        <w:t xml:space="preserve">Boosting: </w:t>
      </w:r>
      <w:r w:rsidRPr="00216935">
        <w:rPr>
          <w:rFonts w:ascii="'regression', 'binary(Classfica" w:hAnsi="'regression', 'binary(Classfica" w:cs="Consolas"/>
          <w:shd w:val="clear" w:color="auto" w:fill="FFFFFF"/>
        </w:rPr>
        <w:t>형식은</w:t>
      </w:r>
      <w:r w:rsidRPr="00216935">
        <w:rPr>
          <w:rFonts w:ascii="'regression', 'binary(Classfica" w:hAnsi="'regression', 'binary(Classfica" w:cs="Consolas"/>
          <w:shd w:val="clear" w:color="auto" w:fill="FFFFFF"/>
        </w:rPr>
        <w:t xml:space="preserve"> </w:t>
      </w:r>
      <w:r w:rsidRPr="00216935">
        <w:rPr>
          <w:rFonts w:ascii="'regression', 'binary(Classfica" w:hAnsi="'regression', 'binary(Classfica" w:cs="Consolas"/>
          <w:shd w:val="clear" w:color="auto" w:fill="FFFFFF"/>
        </w:rPr>
        <w:t>문자열</w:t>
      </w:r>
      <w:r w:rsidRPr="00216935">
        <w:rPr>
          <w:rFonts w:ascii="'regression', 'binary(Classfica" w:hAnsi="'regression', 'binary(Classfica" w:cs="Consolas"/>
          <w:shd w:val="clear" w:color="auto" w:fill="FFFFFF"/>
        </w:rPr>
        <w:t xml:space="preserve">. Boosting </w:t>
      </w:r>
      <w:r w:rsidRPr="00216935">
        <w:rPr>
          <w:rFonts w:ascii="'regression', 'binary(Classfica" w:hAnsi="'regression', 'binary(Classfica" w:cs="Consolas"/>
          <w:shd w:val="clear" w:color="auto" w:fill="FFFFFF"/>
        </w:rPr>
        <w:t>타입</w:t>
      </w:r>
      <w:r w:rsidR="005D4CD7" w:rsidRPr="00216935">
        <w:rPr>
          <w:rFonts w:ascii="'regression', 'binary(Classfica" w:hAnsi="'regression', 'binary(Classfica" w:cs="Consolas"/>
          <w:shd w:val="clear" w:color="auto" w:fill="FFFFFF"/>
        </w:rPr>
        <w:t>.</w:t>
      </w:r>
    </w:p>
    <w:p w:rsidR="005D4CD7" w:rsidRPr="00216935" w:rsidRDefault="00BA4F83" w:rsidP="005D4CD7">
      <w:pPr>
        <w:pStyle w:val="ListParagraph"/>
        <w:numPr>
          <w:ilvl w:val="1"/>
          <w:numId w:val="1"/>
        </w:numPr>
        <w:rPr>
          <w:rFonts w:ascii="'regression', 'binary(Classfica" w:hAnsi="'regression', 'binary(Classfica" w:hint="eastAsia"/>
        </w:rPr>
      </w:pPr>
      <w:r w:rsidRPr="00216935">
        <w:rPr>
          <w:rFonts w:ascii="'regression', 'binary(Classfica" w:hAnsi="'regression', 'binary(Classfica"/>
        </w:rPr>
        <w:t xml:space="preserve">objective : </w:t>
      </w:r>
      <w:r w:rsidRPr="00216935">
        <w:rPr>
          <w:rFonts w:ascii="'regression', 'binary(Classfica" w:hAnsi="'regression', 'binary(Classfica"/>
        </w:rPr>
        <w:t>형식은</w:t>
      </w:r>
      <w:r w:rsidRPr="00216935">
        <w:rPr>
          <w:rFonts w:ascii="'regression', 'binary(Classfica" w:hAnsi="'regression', 'binary(Classfica"/>
        </w:rPr>
        <w:t xml:space="preserve"> </w:t>
      </w:r>
      <w:r w:rsidRPr="00216935">
        <w:rPr>
          <w:rFonts w:ascii="'regression', 'binary(Classfica" w:hAnsi="'regression', 'binary(Classfica"/>
        </w:rPr>
        <w:t>문자열</w:t>
      </w:r>
      <w:r w:rsidRPr="00216935">
        <w:rPr>
          <w:rFonts w:ascii="'regression', 'binary(Classfica" w:hAnsi="'regression', 'binary(Classfica"/>
        </w:rPr>
        <w:t>.</w:t>
      </w:r>
      <w:r w:rsidR="005D4CD7" w:rsidRPr="00216935">
        <w:rPr>
          <w:rFonts w:ascii="'regression', 'binary(Classfica" w:hAnsi="'regression', 'binary(Classfica"/>
        </w:rPr>
        <w:t xml:space="preserve"> </w:t>
      </w:r>
      <w:r w:rsidR="00216935" w:rsidRPr="00216935">
        <w:rPr>
          <w:rFonts w:ascii="'regression', 'binary(Classfica" w:hAnsi="'regression', 'binary(Classfica"/>
        </w:rPr>
        <w:t>학습할</w:t>
      </w:r>
      <w:r w:rsidR="00216935" w:rsidRPr="00216935">
        <w:rPr>
          <w:rFonts w:ascii="'regression', 'binary(Classfica" w:hAnsi="'regression', 'binary(Classfica"/>
        </w:rPr>
        <w:t xml:space="preserve"> </w:t>
      </w:r>
      <w:r w:rsidR="00216935" w:rsidRPr="00216935">
        <w:rPr>
          <w:rFonts w:ascii="'regression', 'binary(Classfica" w:hAnsi="'regression', 'binary(Classfica"/>
        </w:rPr>
        <w:t>과제를</w:t>
      </w:r>
      <w:r w:rsidR="00216935" w:rsidRPr="00216935">
        <w:rPr>
          <w:rFonts w:ascii="'regression', 'binary(Classfica" w:hAnsi="'regression', 'binary(Classfica"/>
        </w:rPr>
        <w:t xml:space="preserve"> </w:t>
      </w:r>
      <w:r w:rsidR="00216935" w:rsidRPr="00216935">
        <w:rPr>
          <w:rFonts w:ascii="'regression', 'binary(Classfica" w:hAnsi="'regression', 'binary(Classfica"/>
        </w:rPr>
        <w:t>규정한다</w:t>
      </w:r>
      <w:r w:rsidR="00216935" w:rsidRPr="00216935">
        <w:rPr>
          <w:rFonts w:ascii="'regression', 'binary(Classfica" w:hAnsi="'regression', 'binary(Classfica"/>
        </w:rPr>
        <w:t xml:space="preserve">. </w:t>
      </w:r>
      <w:r w:rsidR="00216935" w:rsidRPr="00216935">
        <w:rPr>
          <w:rFonts w:ascii="'regression', 'binary(Classfica" w:hAnsi="'regression', 'binary(Classfica"/>
        </w:rPr>
        <w:t>예를</w:t>
      </w:r>
      <w:r w:rsidR="00216935" w:rsidRPr="00216935">
        <w:rPr>
          <w:rFonts w:ascii="'regression', 'binary(Classfica" w:hAnsi="'regression', 'binary(Classfica"/>
        </w:rPr>
        <w:t xml:space="preserve"> </w:t>
      </w:r>
      <w:r w:rsidR="00216935" w:rsidRPr="00216935">
        <w:rPr>
          <w:rFonts w:ascii="'regression', 'binary(Classfica" w:hAnsi="'regression', 'binary(Classfica"/>
        </w:rPr>
        <w:t>들면</w:t>
      </w:r>
      <w:r w:rsidR="00216935" w:rsidRPr="00216935">
        <w:rPr>
          <w:rFonts w:ascii="'regression', 'binary(Classfica" w:hAnsi="'regression', 'binary(Classfica"/>
        </w:rPr>
        <w:t xml:space="preserve"> 'regression', 'binary(Classfication)', or 'lambdarank'.</w:t>
      </w:r>
    </w:p>
    <w:p w:rsidR="00216935" w:rsidRPr="00216935" w:rsidRDefault="005D4CD7" w:rsidP="00216935">
      <w:pPr>
        <w:pStyle w:val="ListParagraph"/>
        <w:numPr>
          <w:ilvl w:val="1"/>
          <w:numId w:val="1"/>
        </w:numPr>
        <w:rPr>
          <w:rFonts w:ascii="'regression', 'binary(Classfica" w:hAnsi="'regression', 'binary(Classfica" w:hint="eastAsia"/>
        </w:rPr>
      </w:pPr>
      <w:r w:rsidRPr="00216935">
        <w:rPr>
          <w:rFonts w:ascii="'regression', 'binary(Classfica" w:hAnsi="'regression', 'binary(Classfica" w:cs="Consolas"/>
        </w:rPr>
        <w:t xml:space="preserve">max_depth: </w:t>
      </w:r>
      <w:r w:rsidR="00216935" w:rsidRPr="00216935">
        <w:rPr>
          <w:rFonts w:ascii="'regression', 'binary(Classfica" w:hAnsi="'regression', 'binary(Classfica" w:cs="Consolas" w:hint="eastAsia"/>
        </w:rPr>
        <w:t>트리</w:t>
      </w:r>
      <w:r w:rsidR="00216935" w:rsidRPr="00216935">
        <w:rPr>
          <w:rFonts w:ascii="'regression', 'binary(Classfica" w:hAnsi="'regression', 'binary(Classfica" w:cs="Consolas" w:hint="eastAsia"/>
        </w:rPr>
        <w:t xml:space="preserve"> </w:t>
      </w:r>
      <w:r w:rsidR="00216935" w:rsidRPr="00216935">
        <w:rPr>
          <w:rFonts w:ascii="'regression', 'binary(Classfica" w:hAnsi="'regression', 'binary(Classfica" w:cs="Consolas" w:hint="eastAsia"/>
        </w:rPr>
        <w:t>모델의</w:t>
      </w:r>
      <w:r w:rsidR="00216935" w:rsidRPr="00216935">
        <w:rPr>
          <w:rFonts w:ascii="'regression', 'binary(Classfica" w:hAnsi="'regression', 'binary(Classfica" w:cs="Consolas" w:hint="eastAsia"/>
        </w:rPr>
        <w:t xml:space="preserve"> </w:t>
      </w:r>
      <w:r w:rsidR="00216935" w:rsidRPr="00216935">
        <w:rPr>
          <w:rFonts w:ascii="'regression', 'binary(Classfica" w:hAnsi="'regression', 'binary(Classfica" w:cs="Consolas" w:hint="eastAsia"/>
        </w:rPr>
        <w:t>최대</w:t>
      </w:r>
      <w:r w:rsidR="00216935" w:rsidRPr="00216935">
        <w:rPr>
          <w:rFonts w:ascii="'regression', 'binary(Classfica" w:hAnsi="'regression', 'binary(Classfica" w:cs="Consolas" w:hint="eastAsia"/>
        </w:rPr>
        <w:t xml:space="preserve"> </w:t>
      </w:r>
      <w:r w:rsidR="00216935" w:rsidRPr="00216935">
        <w:rPr>
          <w:rFonts w:ascii="'regression', 'binary(Classfica" w:hAnsi="'regression', 'binary(Classfica" w:cs="Consolas" w:hint="eastAsia"/>
        </w:rPr>
        <w:t>깊이</w:t>
      </w:r>
      <w:r w:rsidR="00216935" w:rsidRPr="00216935">
        <w:rPr>
          <w:rFonts w:ascii="'regression', 'binary(Classfica" w:hAnsi="'regression', 'binary(Classfica" w:cs="Consolas" w:hint="eastAsia"/>
        </w:rPr>
        <w:t>.</w:t>
      </w:r>
      <w:r w:rsidRPr="00216935">
        <w:rPr>
          <w:rFonts w:ascii="'regression', 'binary(Classfica" w:hAnsi="'regression', 'binary(Classfica" w:cs="Consolas"/>
        </w:rPr>
        <w:t xml:space="preserve"> </w:t>
      </w:r>
    </w:p>
    <w:p w:rsidR="005D4CD7" w:rsidRPr="00216935" w:rsidRDefault="005D4CD7" w:rsidP="00216935">
      <w:pPr>
        <w:pStyle w:val="ListParagraph"/>
        <w:numPr>
          <w:ilvl w:val="1"/>
          <w:numId w:val="1"/>
        </w:numPr>
        <w:rPr>
          <w:rFonts w:ascii="'regression', 'binary(Classfica" w:hAnsi="'regression', 'binary(Classfica" w:hint="eastAsia"/>
        </w:rPr>
      </w:pPr>
      <w:r w:rsidRPr="00216935">
        <w:rPr>
          <w:rFonts w:ascii="'regression', 'binary(Classfica" w:hAnsi="'regression', 'binary(Classfica" w:cs="Consolas"/>
        </w:rPr>
        <w:t xml:space="preserve">num_leaves: </w:t>
      </w:r>
      <w:r w:rsidR="00216935">
        <w:rPr>
          <w:rFonts w:ascii="'regression', 'binary(Classfica" w:hAnsi="'regression', 'binary(Classfica" w:cs="Consolas" w:hint="eastAsia"/>
        </w:rPr>
        <w:t>한</w:t>
      </w:r>
      <w:r w:rsidR="00216935">
        <w:rPr>
          <w:rFonts w:ascii="'regression', 'binary(Classfica" w:hAnsi="'regression', 'binary(Classfica" w:cs="Consolas" w:hint="eastAsia"/>
        </w:rPr>
        <w:t xml:space="preserve"> </w:t>
      </w:r>
      <w:r w:rsidR="00216935">
        <w:rPr>
          <w:rFonts w:ascii="'regression', 'binary(Classfica" w:hAnsi="'regression', 'binary(Classfica" w:cs="Consolas" w:hint="eastAsia"/>
        </w:rPr>
        <w:t>트리에</w:t>
      </w:r>
      <w:r w:rsidR="00216935">
        <w:rPr>
          <w:rFonts w:ascii="'regression', 'binary(Classfica" w:hAnsi="'regression', 'binary(Classfica" w:cs="Consolas" w:hint="eastAsia"/>
        </w:rPr>
        <w:t xml:space="preserve"> </w:t>
      </w:r>
      <w:r w:rsidR="00216935">
        <w:rPr>
          <w:rFonts w:ascii="'regression', 'binary(Classfica" w:hAnsi="'regression', 'binary(Classfica" w:cs="Consolas" w:hint="eastAsia"/>
        </w:rPr>
        <w:t>있는</w:t>
      </w:r>
      <w:r w:rsidR="00216935">
        <w:rPr>
          <w:rFonts w:ascii="'regression', 'binary(Classfica" w:hAnsi="'regression', 'binary(Classfica" w:cs="Consolas" w:hint="eastAsia"/>
        </w:rPr>
        <w:t xml:space="preserve"> </w:t>
      </w:r>
      <w:r w:rsidR="00216935">
        <w:rPr>
          <w:rFonts w:ascii="'regression', 'binary(Classfica" w:hAnsi="'regression', 'binary(Classfica" w:cs="Consolas" w:hint="eastAsia"/>
        </w:rPr>
        <w:t>노드</w:t>
      </w:r>
      <w:r w:rsidR="00216935">
        <w:rPr>
          <w:rFonts w:ascii="'regression', 'binary(Classfica" w:hAnsi="'regression', 'binary(Classfica" w:cs="Consolas" w:hint="eastAsia"/>
        </w:rPr>
        <w:t xml:space="preserve"> </w:t>
      </w:r>
      <w:r w:rsidR="00216935">
        <w:rPr>
          <w:rFonts w:ascii="'regression', 'binary(Classfica" w:hAnsi="'regression', 'binary(Classfica" w:cs="Consolas" w:hint="eastAsia"/>
        </w:rPr>
        <w:t>수</w:t>
      </w:r>
      <w:r w:rsidR="00216935">
        <w:rPr>
          <w:rFonts w:ascii="'regression', 'binary(Classfica" w:hAnsi="'regression', 'binary(Classfica" w:cs="Consolas" w:hint="eastAsia"/>
        </w:rPr>
        <w:t>.</w:t>
      </w:r>
    </w:p>
    <w:p w:rsidR="00154CED" w:rsidRPr="00154CED" w:rsidRDefault="005D4CD7" w:rsidP="00154CED">
      <w:pPr>
        <w:pStyle w:val="ListParagraph"/>
        <w:numPr>
          <w:ilvl w:val="1"/>
          <w:numId w:val="1"/>
        </w:numPr>
        <w:rPr>
          <w:rFonts w:ascii="'regression', 'binary(Classfica" w:hAnsi="'regression', 'binary(Classfica" w:hint="eastAsia"/>
        </w:rPr>
      </w:pPr>
      <w:r w:rsidRPr="00154CED">
        <w:rPr>
          <w:rFonts w:ascii="'regression', 'binary(Classfica" w:hAnsi="'regression', 'binary(Classfica" w:cs="Consolas"/>
        </w:rPr>
        <w:t xml:space="preserve">metric: </w:t>
      </w:r>
      <w:r w:rsidR="00154CED" w:rsidRPr="00154CED">
        <w:rPr>
          <w:rFonts w:ascii="'regression', 'binary(Classfica" w:hAnsi="'regression', 'binary(Classfica" w:hint="eastAsia"/>
        </w:rPr>
        <w:t>최적화</w:t>
      </w:r>
      <w:r w:rsidR="00154CED" w:rsidRPr="00154CED">
        <w:rPr>
          <w:rFonts w:ascii="'regression', 'binary(Classfica" w:hAnsi="'regression', 'binary(Classfica" w:hint="eastAsia"/>
        </w:rPr>
        <w:t xml:space="preserve"> </w:t>
      </w:r>
      <w:r w:rsidR="00154CED" w:rsidRPr="00154CED">
        <w:rPr>
          <w:rFonts w:ascii="'regression', 'binary(Classfica" w:hAnsi="'regression', 'binary(Classfica" w:hint="eastAsia"/>
        </w:rPr>
        <w:t>할</w:t>
      </w:r>
      <w:r w:rsidR="00154CED" w:rsidRPr="00154CED">
        <w:rPr>
          <w:rFonts w:ascii="'regression', 'binary(Classfica" w:hAnsi="'regression', 'binary(Classfica" w:hint="eastAsia"/>
        </w:rPr>
        <w:t xml:space="preserve"> </w:t>
      </w:r>
      <w:r w:rsidR="00154CED" w:rsidRPr="00154CED">
        <w:rPr>
          <w:rFonts w:ascii="'regression', 'binary(Classfica" w:hAnsi="'regression', 'binary(Classfica" w:hint="eastAsia"/>
        </w:rPr>
        <w:t>측정</w:t>
      </w:r>
      <w:r w:rsidR="00154CED" w:rsidRPr="00154CED">
        <w:rPr>
          <w:rFonts w:ascii="'regression', 'binary(Classfica" w:hAnsi="'regression', 'binary(Classfica" w:hint="eastAsia"/>
        </w:rPr>
        <w:t xml:space="preserve"> </w:t>
      </w:r>
      <w:r w:rsidR="00154CED">
        <w:rPr>
          <w:rFonts w:ascii="'regression', 'binary(Classfica" w:hAnsi="'regression', 'binary(Classfica" w:hint="eastAsia"/>
        </w:rPr>
        <w:t>항목</w:t>
      </w:r>
      <w:r w:rsidR="00154CED">
        <w:rPr>
          <w:rFonts w:ascii="'regression', 'binary(Classfica" w:hAnsi="'regression', 'binary(Classfica" w:hint="eastAsia"/>
        </w:rPr>
        <w:t>.</w:t>
      </w:r>
      <w:r w:rsidR="00154CED" w:rsidRPr="00154CED">
        <w:rPr>
          <w:rFonts w:ascii="'regression', 'binary(Classfica" w:hAnsi="'regression', 'binary(Classfica" w:hint="eastAsia"/>
        </w:rPr>
        <w:t xml:space="preserve"> 'l1'(</w:t>
      </w:r>
      <w:r w:rsidR="00154CED" w:rsidRPr="00154CED">
        <w:rPr>
          <w:rFonts w:ascii="'regression', 'binary(Classfica" w:hAnsi="'regression', 'binary(Classfica" w:hint="eastAsia"/>
        </w:rPr>
        <w:t>절대</w:t>
      </w:r>
      <w:r w:rsidR="00154CED" w:rsidRPr="00154CED">
        <w:rPr>
          <w:rFonts w:ascii="'regression', 'binary(Classfica" w:hAnsi="'regression', 'binary(Classfica" w:hint="eastAsia"/>
        </w:rPr>
        <w:t xml:space="preserve"> </w:t>
      </w:r>
      <w:r w:rsidR="00154CED" w:rsidRPr="00154CED">
        <w:rPr>
          <w:rFonts w:ascii="'regression', 'binary(Classfica" w:hAnsi="'regression', 'binary(Classfica" w:hint="eastAsia"/>
        </w:rPr>
        <w:t>손실</w:t>
      </w:r>
      <w:r w:rsidR="00154CED" w:rsidRPr="00154CED">
        <w:rPr>
          <w:rFonts w:ascii="'regression', 'binary(Classfica" w:hAnsi="'regression', 'binary(Classfica" w:hint="eastAsia"/>
        </w:rPr>
        <w:t>), 'l2'(</w:t>
      </w:r>
      <w:r w:rsidR="00154CED" w:rsidRPr="00154CED">
        <w:rPr>
          <w:rFonts w:ascii="'regression', 'binary(Classfica" w:hAnsi="'regression', 'binary(Classfica" w:hint="eastAsia"/>
        </w:rPr>
        <w:t>제곱</w:t>
      </w:r>
      <w:r w:rsidR="00154CED" w:rsidRPr="00154CED">
        <w:rPr>
          <w:rFonts w:ascii="'regression', 'binary(Classfica" w:hAnsi="'regression', 'binary(Classfica" w:hint="eastAsia"/>
        </w:rPr>
        <w:t xml:space="preserve"> </w:t>
      </w:r>
      <w:r w:rsidR="00154CED" w:rsidRPr="00154CED">
        <w:rPr>
          <w:rFonts w:ascii="'regression', 'binary(Classfica" w:hAnsi="'regression', 'binary(Classfica" w:hint="eastAsia"/>
        </w:rPr>
        <w:t>손실</w:t>
      </w:r>
      <w:r w:rsidR="00154CED" w:rsidRPr="00154CED">
        <w:rPr>
          <w:rFonts w:ascii="'regression', 'binary(Classfica" w:hAnsi="'regression', 'binary(Classfica" w:hint="eastAsia"/>
        </w:rPr>
        <w:t>), 'NDCG', 'AUC'(AUC), 'binary_logloss'(</w:t>
      </w:r>
      <w:r w:rsidR="00154CED" w:rsidRPr="00154CED">
        <w:rPr>
          <w:rFonts w:ascii="'regression', 'binary(Classfica" w:hAnsi="'regression', 'binary(Classfica" w:hint="eastAsia"/>
        </w:rPr>
        <w:t>로그</w:t>
      </w:r>
      <w:r w:rsidR="00154CED" w:rsidRPr="00154CED">
        <w:rPr>
          <w:rFonts w:ascii="'regression', 'binary(Classfica" w:hAnsi="'regression', 'binary(Classfica" w:hint="eastAsia"/>
        </w:rPr>
        <w:t xml:space="preserve"> </w:t>
      </w:r>
      <w:r w:rsidR="00154CED" w:rsidRPr="00154CED">
        <w:rPr>
          <w:rFonts w:ascii="'regression', 'binary(Classfica" w:hAnsi="'regression', 'binary(Classfica" w:hint="eastAsia"/>
        </w:rPr>
        <w:t>손실</w:t>
      </w:r>
      <w:r w:rsidR="00154CED" w:rsidRPr="00154CED">
        <w:rPr>
          <w:rFonts w:ascii="'regression', 'binary(Classfica" w:hAnsi="'regression', 'binary(Classfica" w:hint="eastAsia"/>
        </w:rPr>
        <w:t xml:space="preserve">) </w:t>
      </w:r>
      <w:r w:rsidR="00154CED" w:rsidRPr="00154CED">
        <w:rPr>
          <w:rFonts w:ascii="'regression', 'binary(Classfica" w:hAnsi="'regression', 'binary(Classfica" w:hint="eastAsia"/>
        </w:rPr>
        <w:t>및</w:t>
      </w:r>
      <w:r w:rsidR="00154CED" w:rsidRPr="00154CED">
        <w:rPr>
          <w:rFonts w:ascii="'regression', 'binary(Classfica" w:hAnsi="'regression', 'binary(Classfica" w:hint="eastAsia"/>
        </w:rPr>
        <w:t xml:space="preserve"> 'binary_error'(</w:t>
      </w:r>
      <w:r w:rsidR="00154CED" w:rsidRPr="00154CED">
        <w:rPr>
          <w:rFonts w:ascii="'regression', 'binary(Classfica" w:hAnsi="'regression', 'binary(Classfica" w:hint="eastAsia"/>
        </w:rPr>
        <w:t>정확도</w:t>
      </w:r>
      <w:r w:rsidR="00154CED" w:rsidRPr="00154CED">
        <w:rPr>
          <w:rFonts w:ascii="'regression', 'binary(Classfica" w:hAnsi="'regression', 'binary(Classfica" w:hint="eastAsia"/>
        </w:rPr>
        <w:t xml:space="preserve">) . </w:t>
      </w:r>
      <w:r w:rsidR="00154CED" w:rsidRPr="00154CED">
        <w:rPr>
          <w:rFonts w:ascii="'regression', 'binary(Classfica" w:hAnsi="'regression', 'binary(Classfica" w:hint="eastAsia"/>
        </w:rPr>
        <w:t>기본값은</w:t>
      </w:r>
      <w:r w:rsidR="00154CED" w:rsidRPr="00154CED">
        <w:rPr>
          <w:rFonts w:ascii="'regression', 'binary(Classfica" w:hAnsi="'regression', 'binary(Classfica" w:hint="eastAsia"/>
        </w:rPr>
        <w:t xml:space="preserve"> 'l2'</w:t>
      </w:r>
      <w:r w:rsidR="00154CED">
        <w:rPr>
          <w:rFonts w:ascii="'regression', 'binary(Classfica" w:hAnsi="'regression', 'binary(Classfica" w:hint="eastAsia"/>
        </w:rPr>
        <w:t>.</w:t>
      </w:r>
    </w:p>
    <w:p w:rsidR="005D4CD7" w:rsidRPr="00154CED" w:rsidRDefault="005D4CD7" w:rsidP="000E4153">
      <w:pPr>
        <w:pStyle w:val="ListParagraph"/>
        <w:numPr>
          <w:ilvl w:val="1"/>
          <w:numId w:val="1"/>
        </w:numPr>
        <w:rPr>
          <w:rFonts w:ascii="'regression', 'binary(Classfica" w:hAnsi="'regression', 'binary(Classfica" w:hint="eastAsia"/>
        </w:rPr>
      </w:pPr>
      <w:r w:rsidRPr="00154CED">
        <w:rPr>
          <w:rFonts w:ascii="'regression', 'binary(Classfica" w:hAnsi="'regression', 'binary(Classfica"/>
        </w:rPr>
        <w:t xml:space="preserve">verbose : </w:t>
      </w:r>
      <w:r w:rsidR="00A61E9F" w:rsidRPr="00154CED">
        <w:rPr>
          <w:rFonts w:ascii="'regression', 'binary(Classfica" w:hAnsi="'regression', 'binary(Classfica" w:hint="eastAsia"/>
        </w:rPr>
        <w:t>형식은</w:t>
      </w:r>
      <w:r w:rsidR="00A61E9F" w:rsidRPr="00154CED">
        <w:rPr>
          <w:rFonts w:ascii="'regression', 'binary(Classfica" w:hAnsi="'regression', 'binary(Classfica" w:hint="eastAsia"/>
        </w:rPr>
        <w:t xml:space="preserve"> </w:t>
      </w:r>
      <w:r w:rsidR="00A61E9F" w:rsidRPr="00154CED">
        <w:rPr>
          <w:rFonts w:ascii="'regression', 'binary(Classfica" w:hAnsi="'regression', 'binary(Classfica"/>
        </w:rPr>
        <w:t>bool. True</w:t>
      </w:r>
      <w:r w:rsidR="00A61E9F" w:rsidRPr="00154CED">
        <w:rPr>
          <w:rFonts w:ascii="'regression', 'binary(Classfica" w:hAnsi="'regression', 'binary(Classfica" w:hint="eastAsia"/>
        </w:rPr>
        <w:t>로</w:t>
      </w:r>
      <w:r w:rsidR="00A61E9F" w:rsidRPr="00154CED">
        <w:rPr>
          <w:rFonts w:ascii="'regression', 'binary(Classfica" w:hAnsi="'regression', 'binary(Classfica" w:hint="eastAsia"/>
        </w:rPr>
        <w:t xml:space="preserve"> </w:t>
      </w:r>
      <w:r w:rsidR="00A61E9F" w:rsidRPr="00154CED">
        <w:rPr>
          <w:rFonts w:ascii="'regression', 'binary(Classfica" w:hAnsi="'regression', 'binary(Classfica" w:hint="eastAsia"/>
        </w:rPr>
        <w:t>두면</w:t>
      </w:r>
      <w:r w:rsidR="00A61E9F" w:rsidRPr="00154CED">
        <w:rPr>
          <w:rFonts w:ascii="'regression', 'binary(Classfica" w:hAnsi="'regression', 'binary(Classfica" w:hint="eastAsia"/>
        </w:rPr>
        <w:t xml:space="preserve"> </w:t>
      </w:r>
      <w:r w:rsidR="00A61E9F" w:rsidRPr="00154CED">
        <w:rPr>
          <w:rFonts w:ascii="'regression', 'binary(Classfica" w:hAnsi="'regression', 'binary(Classfica" w:hint="eastAsia"/>
        </w:rPr>
        <w:t>평가</w:t>
      </w:r>
      <w:r w:rsidR="00A61E9F" w:rsidRPr="00154CED">
        <w:rPr>
          <w:rFonts w:ascii="'regression', 'binary(Classfica" w:hAnsi="'regression', 'binary(Classfica" w:hint="eastAsia"/>
        </w:rPr>
        <w:t xml:space="preserve"> </w:t>
      </w:r>
      <w:r w:rsidR="00A61E9F" w:rsidRPr="00154CED">
        <w:rPr>
          <w:rFonts w:ascii="'regression', 'binary(Classfica" w:hAnsi="'regression', 'binary(Classfica" w:hint="eastAsia"/>
        </w:rPr>
        <w:t>셋이</w:t>
      </w:r>
      <w:r w:rsidR="00A61E9F" w:rsidRPr="00154CED">
        <w:rPr>
          <w:rFonts w:ascii="'regression', 'binary(Classfica" w:hAnsi="'regression', 'binary(Classfica" w:hint="eastAsia"/>
        </w:rPr>
        <w:t xml:space="preserve"> </w:t>
      </w:r>
      <w:r w:rsidR="00A61E9F" w:rsidRPr="00154CED">
        <w:rPr>
          <w:rFonts w:ascii="'regression', 'binary(Classfica" w:hAnsi="'regression', 'binary(Classfica" w:hint="eastAsia"/>
        </w:rPr>
        <w:t>사용되고</w:t>
      </w:r>
      <w:r w:rsidR="00A61E9F" w:rsidRPr="00154CED">
        <w:rPr>
          <w:rFonts w:ascii="'regression', 'binary(Classfica" w:hAnsi="'regression', 'binary(Classfica" w:hint="eastAsia"/>
        </w:rPr>
        <w:t xml:space="preserve"> </w:t>
      </w:r>
      <w:r w:rsidR="00A61E9F" w:rsidRPr="00154CED">
        <w:rPr>
          <w:rFonts w:ascii="'regression', 'binary(Classfica" w:hAnsi="'regression', 'binary(Classfica" w:hint="eastAsia"/>
        </w:rPr>
        <w:t>평가</w:t>
      </w:r>
      <w:r w:rsidR="00A61E9F" w:rsidRPr="00154CED">
        <w:rPr>
          <w:rFonts w:ascii="'regression', 'binary(Classfica" w:hAnsi="'regression', 'binary(Classfica" w:hint="eastAsia"/>
        </w:rPr>
        <w:t xml:space="preserve"> </w:t>
      </w:r>
      <w:r w:rsidR="00A61E9F" w:rsidRPr="00154CED">
        <w:rPr>
          <w:rFonts w:ascii="'regression', 'binary(Classfica" w:hAnsi="'regression', 'binary(Classfica" w:hint="eastAsia"/>
        </w:rPr>
        <w:t>진행률을</w:t>
      </w:r>
      <w:r w:rsidR="00A61E9F" w:rsidRPr="00154CED">
        <w:rPr>
          <w:rFonts w:ascii="'regression', 'binary(Classfica" w:hAnsi="'regression', 'binary(Classfica" w:hint="eastAsia"/>
        </w:rPr>
        <w:t xml:space="preserve"> </w:t>
      </w:r>
      <w:r w:rsidR="00A61E9F" w:rsidRPr="00154CED">
        <w:rPr>
          <w:rFonts w:ascii="'regression', 'binary(Classfica" w:hAnsi="'regression', 'binary(Classfica" w:hint="eastAsia"/>
        </w:rPr>
        <w:t>쓴다</w:t>
      </w:r>
      <w:r w:rsidR="00A61E9F" w:rsidRPr="00154CED">
        <w:rPr>
          <w:rFonts w:ascii="'regression', 'binary(Classfica" w:hAnsi="'regression', 'binary(Classfica" w:hint="eastAsia"/>
        </w:rPr>
        <w:t>.</w:t>
      </w:r>
    </w:p>
    <w:p w:rsidR="00A61E9F" w:rsidRPr="00A61E9F" w:rsidRDefault="005D4CD7" w:rsidP="00A61E9F">
      <w:pPr>
        <w:pStyle w:val="ListParagraph"/>
        <w:numPr>
          <w:ilvl w:val="1"/>
          <w:numId w:val="1"/>
        </w:numPr>
        <w:rPr>
          <w:rFonts w:ascii="'regression', 'binary(Classfica" w:hAnsi="'regression', 'binary(Classfica" w:hint="eastAsia"/>
        </w:rPr>
      </w:pPr>
      <w:r w:rsidRPr="00A61E9F">
        <w:rPr>
          <w:rFonts w:ascii="'regression', 'binary(Classfica" w:hAnsi="'regression', 'binary(Classfica"/>
        </w:rPr>
        <w:t xml:space="preserve">baggig_fraction: </w:t>
      </w:r>
      <w:r w:rsidR="00A61E9F">
        <w:rPr>
          <w:rFonts w:ascii="'regression', 'binary(Classfica" w:hAnsi="'regression', 'binary(Classfica" w:hint="eastAsia"/>
        </w:rPr>
        <w:t>형식은</w:t>
      </w:r>
      <w:r w:rsidR="00A61E9F">
        <w:rPr>
          <w:rFonts w:ascii="'regression', 'binary(Classfica" w:hAnsi="'regression', 'binary(Classfica" w:hint="eastAsia"/>
        </w:rPr>
        <w:t xml:space="preserve"> </w:t>
      </w:r>
      <w:r w:rsidR="00A61E9F">
        <w:rPr>
          <w:rFonts w:ascii="'regression', 'binary(Classfica" w:hAnsi="'regression', 'binary(Classfica"/>
        </w:rPr>
        <w:t>double</w:t>
      </w:r>
      <w:r w:rsidRPr="00A61E9F">
        <w:rPr>
          <w:rFonts w:ascii="'regression', 'binary(Classfica" w:hAnsi="'regression', 'binary(Classfica"/>
        </w:rPr>
        <w:t xml:space="preserve">. </w:t>
      </w:r>
      <w:r w:rsidR="00A61E9F" w:rsidRPr="00A61E9F">
        <w:rPr>
          <w:rFonts w:ascii="'regression', 'binary(Classfica" w:hAnsi="'regression', 'binary(Classfica" w:hint="eastAsia"/>
        </w:rPr>
        <w:t>이것은</w:t>
      </w:r>
      <w:r w:rsidR="00A61E9F" w:rsidRPr="00A61E9F">
        <w:rPr>
          <w:rFonts w:ascii="'regression', 'binary(Classfica" w:hAnsi="'regression', 'binary(Classfica" w:hint="eastAsia"/>
        </w:rPr>
        <w:t xml:space="preserve"> </w:t>
      </w:r>
      <w:r w:rsidR="00A61E9F" w:rsidRPr="00A61E9F">
        <w:rPr>
          <w:rFonts w:ascii="'regression', 'binary(Classfica" w:hAnsi="'regression', 'binary(Classfica" w:hint="eastAsia"/>
        </w:rPr>
        <w:t>리샘플링없이</w:t>
      </w:r>
      <w:r w:rsidR="00A61E9F" w:rsidRPr="00A61E9F">
        <w:rPr>
          <w:rFonts w:ascii="'regression', 'binary(Classfica" w:hAnsi="'regression', 'binary(Classfica" w:hint="eastAsia"/>
        </w:rPr>
        <w:t xml:space="preserve"> </w:t>
      </w:r>
      <w:r w:rsidR="00A61E9F" w:rsidRPr="00A61E9F">
        <w:rPr>
          <w:rFonts w:ascii="'regression', 'binary(Classfica" w:hAnsi="'regression', 'binary(Classfica" w:hint="eastAsia"/>
        </w:rPr>
        <w:t>데이터의</w:t>
      </w:r>
      <w:r w:rsidR="00A61E9F" w:rsidRPr="00A61E9F">
        <w:rPr>
          <w:rFonts w:ascii="'regression', 'binary(Classfica" w:hAnsi="'regression', 'binary(Classfica" w:hint="eastAsia"/>
        </w:rPr>
        <w:t xml:space="preserve"> </w:t>
      </w:r>
      <w:r w:rsidR="00A61E9F" w:rsidRPr="00A61E9F">
        <w:rPr>
          <w:rFonts w:ascii="'regression', 'binary(Classfica" w:hAnsi="'regression', 'binary(Classfica" w:hint="eastAsia"/>
        </w:rPr>
        <w:t>일부를</w:t>
      </w:r>
      <w:r w:rsidR="00A61E9F" w:rsidRPr="00A61E9F">
        <w:rPr>
          <w:rFonts w:ascii="'regression', 'binary(Classfica" w:hAnsi="'regression', 'binary(Classfica" w:hint="eastAsia"/>
        </w:rPr>
        <w:t xml:space="preserve"> </w:t>
      </w:r>
      <w:r w:rsidR="00A61E9F" w:rsidRPr="00A61E9F">
        <w:rPr>
          <w:rFonts w:ascii="'regression', 'binary(Classfica" w:hAnsi="'regression', 'binary(Classfica" w:hint="eastAsia"/>
        </w:rPr>
        <w:t>무작위로</w:t>
      </w:r>
      <w:r w:rsidR="00A61E9F" w:rsidRPr="00A61E9F">
        <w:rPr>
          <w:rFonts w:ascii="'regression', 'binary(Classfica" w:hAnsi="'regression', 'binary(Classfica" w:hint="eastAsia"/>
        </w:rPr>
        <w:t xml:space="preserve"> </w:t>
      </w:r>
      <w:r w:rsidR="00A61E9F">
        <w:rPr>
          <w:rFonts w:ascii="'regression', 'binary(Classfica" w:hAnsi="'regression', 'binary(Classfica" w:hint="eastAsia"/>
        </w:rPr>
        <w:t>선택한</w:t>
      </w:r>
      <w:r w:rsidR="00A61E9F" w:rsidRPr="00A61E9F">
        <w:rPr>
          <w:rFonts w:ascii="'regression', 'binary(Classfica" w:hAnsi="'regression', 'binary(Classfica" w:hint="eastAsia"/>
        </w:rPr>
        <w:t>다</w:t>
      </w:r>
      <w:r w:rsidR="00A61E9F" w:rsidRPr="00A61E9F">
        <w:rPr>
          <w:rFonts w:ascii="'regression', 'binary(Classfica" w:hAnsi="'regression', 'binary(Classfica" w:hint="eastAsia"/>
        </w:rPr>
        <w:t xml:space="preserve">. </w:t>
      </w:r>
      <w:r w:rsidR="00A61E9F" w:rsidRPr="00A61E9F">
        <w:rPr>
          <w:rFonts w:ascii="'regression', 'binary(Classfica" w:hAnsi="'regression', 'binary(Classfica" w:hint="eastAsia"/>
        </w:rPr>
        <w:t>훈련</w:t>
      </w:r>
      <w:r w:rsidR="00A61E9F" w:rsidRPr="00A61E9F">
        <w:rPr>
          <w:rFonts w:ascii="'regression', 'binary(Classfica" w:hAnsi="'regression', 'binary(Classfica" w:hint="eastAsia"/>
        </w:rPr>
        <w:t xml:space="preserve"> </w:t>
      </w:r>
      <w:r w:rsidR="00A61E9F" w:rsidRPr="00A61E9F">
        <w:rPr>
          <w:rFonts w:ascii="'regression', 'binary(Classfica" w:hAnsi="'regression', 'binary(Classfica" w:hint="eastAsia"/>
        </w:rPr>
        <w:t>속도를</w:t>
      </w:r>
      <w:r w:rsidR="00A61E9F" w:rsidRPr="00A61E9F">
        <w:rPr>
          <w:rFonts w:ascii="'regression', 'binary(Classfica" w:hAnsi="'regression', 'binary(Classfica" w:hint="eastAsia"/>
        </w:rPr>
        <w:t xml:space="preserve"> </w:t>
      </w:r>
      <w:r w:rsidR="00A61E9F" w:rsidRPr="00A61E9F">
        <w:rPr>
          <w:rFonts w:ascii="'regression', 'binary(Classfica" w:hAnsi="'regression', 'binary(Classfica" w:hint="eastAsia"/>
        </w:rPr>
        <w:t>높이고</w:t>
      </w:r>
      <w:r w:rsidR="00A61E9F" w:rsidRPr="00A61E9F">
        <w:rPr>
          <w:rFonts w:ascii="'regression', 'binary(Classfica" w:hAnsi="'regression', 'binary(Classfica" w:hint="eastAsia"/>
        </w:rPr>
        <w:t xml:space="preserve"> </w:t>
      </w:r>
      <w:r w:rsidR="00A61E9F" w:rsidRPr="00A61E9F">
        <w:rPr>
          <w:rFonts w:ascii="'regression', 'binary(Classfica" w:hAnsi="'regression', 'binary(Classfica" w:hint="eastAsia"/>
        </w:rPr>
        <w:t>과다한</w:t>
      </w:r>
      <w:r w:rsidR="00A61E9F" w:rsidRPr="00A61E9F">
        <w:rPr>
          <w:rFonts w:ascii="'regression', 'binary(Classfica" w:hAnsi="'regression', 'binary(Classfica" w:hint="eastAsia"/>
        </w:rPr>
        <w:t xml:space="preserve"> </w:t>
      </w:r>
      <w:r w:rsidR="00A61E9F" w:rsidRPr="00A61E9F">
        <w:rPr>
          <w:rFonts w:ascii="'regression', 'binary(Classfica" w:hAnsi="'regression', 'binary(Classfica" w:hint="eastAsia"/>
        </w:rPr>
        <w:t>피팅을</w:t>
      </w:r>
      <w:r w:rsidR="00A61E9F" w:rsidRPr="00A61E9F">
        <w:rPr>
          <w:rFonts w:ascii="'regression', 'binary(Classfica" w:hAnsi="'regression', 'binary(Classfica" w:hint="eastAsia"/>
        </w:rPr>
        <w:t xml:space="preserve"> </w:t>
      </w:r>
      <w:r w:rsidR="00A61E9F" w:rsidRPr="00A61E9F">
        <w:rPr>
          <w:rFonts w:ascii="'regression', 'binary(Classfica" w:hAnsi="'regression', 'binary(Classfica" w:hint="eastAsia"/>
        </w:rPr>
        <w:t>처리하는</w:t>
      </w:r>
      <w:r w:rsidR="00A61E9F" w:rsidRPr="00A61E9F">
        <w:rPr>
          <w:rFonts w:ascii="'regression', 'binary(Classfica" w:hAnsi="'regression', 'binary(Classfica" w:hint="eastAsia"/>
        </w:rPr>
        <w:t xml:space="preserve"> </w:t>
      </w:r>
      <w:r w:rsidR="00A61E9F" w:rsidRPr="00A61E9F">
        <w:rPr>
          <w:rFonts w:ascii="'regression', 'binary(Classfica" w:hAnsi="'regression', 'binary(Classfica" w:hint="eastAsia"/>
        </w:rPr>
        <w:t>데</w:t>
      </w:r>
      <w:r w:rsidR="00A61E9F" w:rsidRPr="00A61E9F">
        <w:rPr>
          <w:rFonts w:ascii="'regression', 'binary(Classfica" w:hAnsi="'regression', 'binary(Classfica" w:hint="eastAsia"/>
        </w:rPr>
        <w:t xml:space="preserve"> </w:t>
      </w:r>
      <w:r w:rsidR="00A61E9F" w:rsidRPr="00A61E9F">
        <w:rPr>
          <w:rFonts w:ascii="'regression', 'binary(Classfica" w:hAnsi="'regression', 'binary(Classfica" w:hint="eastAsia"/>
        </w:rPr>
        <w:t>사용할</w:t>
      </w:r>
      <w:r w:rsidR="00A61E9F" w:rsidRPr="00A61E9F">
        <w:rPr>
          <w:rFonts w:ascii="'regression', 'binary(Classfica" w:hAnsi="'regression', 'binary(Classfica" w:hint="eastAsia"/>
        </w:rPr>
        <w:t xml:space="preserve"> </w:t>
      </w:r>
      <w:r w:rsidR="00A61E9F" w:rsidRPr="00A61E9F">
        <w:rPr>
          <w:rFonts w:ascii="'regression', 'binary(Classfica" w:hAnsi="'regression', 'binary(Classfica" w:hint="eastAsia"/>
        </w:rPr>
        <w:t>수</w:t>
      </w:r>
      <w:r w:rsidR="00A61E9F" w:rsidRPr="00A61E9F">
        <w:rPr>
          <w:rFonts w:ascii="'regression', 'binary(Classfica" w:hAnsi="'regression', 'binary(Classfica" w:hint="eastAsia"/>
        </w:rPr>
        <w:t xml:space="preserve"> </w:t>
      </w:r>
      <w:r w:rsidR="00A61E9F">
        <w:rPr>
          <w:rFonts w:ascii="'regression', 'binary(Classfica" w:hAnsi="'regression', 'binary(Classfica" w:hint="eastAsia"/>
        </w:rPr>
        <w:t>있</w:t>
      </w:r>
      <w:r w:rsidR="00A61E9F" w:rsidRPr="00A61E9F">
        <w:rPr>
          <w:rFonts w:ascii="'regression', 'binary(Classfica" w:hAnsi="'regression', 'binary(Classfica" w:hint="eastAsia"/>
        </w:rPr>
        <w:t>다</w:t>
      </w:r>
      <w:r w:rsidR="00A61E9F" w:rsidRPr="00A61E9F">
        <w:rPr>
          <w:rFonts w:ascii="'regression', 'binary(Classfica" w:hAnsi="'regression', 'binary(Classfica" w:hint="eastAsia"/>
        </w:rPr>
        <w:t>.</w:t>
      </w:r>
    </w:p>
    <w:p w:rsidR="005D4CD7" w:rsidRDefault="00154CED" w:rsidP="00A61E9F">
      <w:pPr>
        <w:pStyle w:val="ListParagraph"/>
        <w:numPr>
          <w:ilvl w:val="1"/>
          <w:numId w:val="1"/>
        </w:numPr>
        <w:rPr>
          <w:rFonts w:ascii="'regression', 'binary(Classfica" w:hAnsi="'regression', 'binary(Classfica" w:hint="eastAsia"/>
        </w:rPr>
      </w:pPr>
      <w:r w:rsidRPr="00A61E9F">
        <w:rPr>
          <w:rFonts w:ascii="'regression', 'binary(Classfica" w:hAnsi="'regression', 'binary(Classfica"/>
        </w:rPr>
        <w:t>bagging_freq</w:t>
      </w:r>
      <w:r w:rsidR="005D4CD7" w:rsidRPr="00A61E9F">
        <w:rPr>
          <w:rFonts w:ascii="'regression', 'binary(Classfica" w:hAnsi="'regression', 'binary(Classfica"/>
        </w:rPr>
        <w:t xml:space="preserve">: </w:t>
      </w:r>
      <w:r w:rsidR="00A61E9F" w:rsidRPr="00A61E9F">
        <w:rPr>
          <w:rFonts w:ascii="'regression', 'binary(Classfica" w:hAnsi="'regression', 'binary(Classfica"/>
        </w:rPr>
        <w:t>배깅</w:t>
      </w:r>
      <w:r w:rsidR="00A61E9F">
        <w:rPr>
          <w:rFonts w:ascii="'regression', 'binary(Classfica" w:hAnsi="'regression', 'binary(Classfica" w:hint="eastAsia"/>
        </w:rPr>
        <w:t>에</w:t>
      </w:r>
      <w:r w:rsidR="00A61E9F">
        <w:rPr>
          <w:rFonts w:ascii="'regression', 'binary(Classfica" w:hAnsi="'regression', 'binary(Classfica" w:hint="eastAsia"/>
        </w:rPr>
        <w:t xml:space="preserve"> </w:t>
      </w:r>
      <w:r w:rsidR="00A61E9F">
        <w:rPr>
          <w:rFonts w:ascii="'regression', 'binary(Classfica" w:hAnsi="'regression', 'binary(Classfica" w:hint="eastAsia"/>
        </w:rPr>
        <w:t>대한</w:t>
      </w:r>
      <w:r w:rsidR="00A61E9F">
        <w:rPr>
          <w:rFonts w:ascii="'regression', 'binary(Classfica" w:hAnsi="'regression', 'binary(Classfica" w:hint="eastAsia"/>
        </w:rPr>
        <w:t xml:space="preserve"> </w:t>
      </w:r>
      <w:r w:rsidR="00A61E9F">
        <w:rPr>
          <w:rFonts w:ascii="'regression', 'binary(Classfica" w:hAnsi="'regression', 'binary(Classfica" w:hint="eastAsia"/>
        </w:rPr>
        <w:t>빈도</w:t>
      </w:r>
      <w:r w:rsidR="00A61E9F">
        <w:rPr>
          <w:rFonts w:ascii="'regression', 'binary(Classfica" w:hAnsi="'regression', 'binary(Classfica" w:hint="eastAsia"/>
        </w:rPr>
        <w:t xml:space="preserve"> </w:t>
      </w:r>
      <w:r w:rsidR="00A61E9F">
        <w:rPr>
          <w:rFonts w:ascii="'regression', 'binary(Classfica" w:hAnsi="'regression', 'binary(Classfica" w:hint="eastAsia"/>
        </w:rPr>
        <w:t>수</w:t>
      </w:r>
      <w:r w:rsidR="00A61E9F">
        <w:rPr>
          <w:rFonts w:ascii="'regression', 'binary(Classfica" w:hAnsi="'regression', 'binary(Classfica"/>
        </w:rPr>
        <w:t>.</w:t>
      </w:r>
      <w:r w:rsidR="00A61E9F" w:rsidRPr="00A61E9F">
        <w:rPr>
          <w:rFonts w:ascii="'regression', 'binary(Classfica" w:hAnsi="'regression', 'binary(Classfica"/>
        </w:rPr>
        <w:t xml:space="preserve"> 0</w:t>
      </w:r>
      <w:r w:rsidR="00A61E9F" w:rsidRPr="00A61E9F">
        <w:rPr>
          <w:rFonts w:ascii="'regression', 'binary(Classfica" w:hAnsi="'regression', 'binary(Classfica"/>
        </w:rPr>
        <w:t>은</w:t>
      </w:r>
      <w:r w:rsidR="00A61E9F" w:rsidRPr="00A61E9F">
        <w:rPr>
          <w:rFonts w:ascii="'regression', 'binary(Classfica" w:hAnsi="'regression', 'binary(Classfica"/>
        </w:rPr>
        <w:t xml:space="preserve"> </w:t>
      </w:r>
      <w:r w:rsidR="00A61E9F" w:rsidRPr="00A61E9F">
        <w:rPr>
          <w:rFonts w:ascii="'regression', 'binary(Classfica" w:hAnsi="'regression', 'binary(Classfica"/>
        </w:rPr>
        <w:t>배깅을</w:t>
      </w:r>
      <w:r w:rsidR="00A61E9F" w:rsidRPr="00A61E9F">
        <w:rPr>
          <w:rFonts w:ascii="'regression', 'binary(Classfica" w:hAnsi="'regression', 'binary(Classfica"/>
        </w:rPr>
        <w:t xml:space="preserve"> </w:t>
      </w:r>
      <w:r w:rsidR="00A61E9F" w:rsidRPr="00A61E9F">
        <w:rPr>
          <w:rFonts w:ascii="'regression', 'binary(Classfica" w:hAnsi="'regression', 'binary(Classfica"/>
        </w:rPr>
        <w:t>비활성화</w:t>
      </w:r>
      <w:r w:rsidR="00A61E9F" w:rsidRPr="00A61E9F">
        <w:rPr>
          <w:rFonts w:ascii="'regression', 'binary(Classfica" w:hAnsi="'regression', 'binary(Classfica"/>
        </w:rPr>
        <w:t xml:space="preserve"> </w:t>
      </w:r>
      <w:r w:rsidR="00A61E9F" w:rsidRPr="00A61E9F">
        <w:rPr>
          <w:rFonts w:ascii="'regression', 'binary(Classfica" w:hAnsi="'regression', 'binary(Classfica"/>
        </w:rPr>
        <w:t>함을</w:t>
      </w:r>
      <w:r w:rsidR="00A61E9F" w:rsidRPr="00A61E9F">
        <w:rPr>
          <w:rFonts w:ascii="'regression', 'binary(Classfica" w:hAnsi="'regression', 'binary(Classfica"/>
        </w:rPr>
        <w:t xml:space="preserve"> </w:t>
      </w:r>
      <w:r w:rsidR="00A61E9F">
        <w:rPr>
          <w:rFonts w:ascii="'regression', 'binary(Classfica" w:hAnsi="'regression', 'binary(Classfica"/>
        </w:rPr>
        <w:t>의미</w:t>
      </w:r>
      <w:r w:rsidR="00A61E9F">
        <w:rPr>
          <w:rFonts w:ascii="'regression', 'binary(Classfica" w:hAnsi="'regression', 'binary(Classfica" w:hint="eastAsia"/>
        </w:rPr>
        <w:t>한다</w:t>
      </w:r>
      <w:r w:rsidR="00A61E9F">
        <w:rPr>
          <w:rFonts w:ascii="'regression', 'binary(Classfica" w:hAnsi="'regression', 'binary(Classfica"/>
        </w:rPr>
        <w:t xml:space="preserve">. </w:t>
      </w:r>
      <w:r w:rsidR="00A61E9F">
        <w:rPr>
          <w:rFonts w:ascii="'regression', 'binary(Classfica" w:hAnsi="'regression', 'binary(Classfica" w:hint="eastAsia"/>
        </w:rPr>
        <w:t>예를들어</w:t>
      </w:r>
      <w:r w:rsidR="00A61E9F">
        <w:rPr>
          <w:rFonts w:ascii="'regression', 'binary(Classfica" w:hAnsi="'regression', 'binary(Classfica" w:hint="eastAsia"/>
        </w:rPr>
        <w:t xml:space="preserve"> </w:t>
      </w:r>
      <w:r w:rsidR="00A61E9F">
        <w:rPr>
          <w:rFonts w:ascii="'regression', 'binary(Classfica" w:hAnsi="'regression', 'binary(Classfica"/>
        </w:rPr>
        <w:t>k</w:t>
      </w:r>
      <w:r w:rsidR="00A61E9F">
        <w:rPr>
          <w:rFonts w:ascii="'regression', 'binary(Classfica" w:hAnsi="'regression', 'binary(Classfica" w:hint="eastAsia"/>
        </w:rPr>
        <w:t>라</w:t>
      </w:r>
      <w:r w:rsidR="00A61E9F">
        <w:rPr>
          <w:rFonts w:ascii="'regression', 'binary(Classfica" w:hAnsi="'regression', 'binary(Classfica" w:hint="eastAsia"/>
        </w:rPr>
        <w:t xml:space="preserve"> </w:t>
      </w:r>
      <w:r w:rsidR="00A61E9F">
        <w:rPr>
          <w:rFonts w:ascii="'regression', 'binary(Classfica" w:hAnsi="'regression', 'binary(Classfica" w:hint="eastAsia"/>
        </w:rPr>
        <w:t>설정하면</w:t>
      </w:r>
      <w:r w:rsidR="00A61E9F">
        <w:rPr>
          <w:rFonts w:ascii="'regression', 'binary(Classfica" w:hAnsi="'regression', 'binary(Classfica" w:hint="eastAsia"/>
        </w:rPr>
        <w:t xml:space="preserve"> </w:t>
      </w:r>
      <w:r w:rsidR="00A61E9F" w:rsidRPr="00A61E9F">
        <w:rPr>
          <w:rFonts w:ascii="'regression', 'binary(Classfica" w:hAnsi="'regression', 'binary(Classfica"/>
        </w:rPr>
        <w:t xml:space="preserve"> k </w:t>
      </w:r>
      <w:r w:rsidR="00A61E9F" w:rsidRPr="00A61E9F">
        <w:rPr>
          <w:rFonts w:ascii="'regression', 'binary(Classfica" w:hAnsi="'regression', 'binary(Classfica"/>
        </w:rPr>
        <w:t>반복마다</w:t>
      </w:r>
      <w:r w:rsidR="00A61E9F" w:rsidRPr="00A61E9F">
        <w:rPr>
          <w:rFonts w:ascii="'regression', 'binary(Classfica" w:hAnsi="'regression', 'binary(Classfica"/>
        </w:rPr>
        <w:t xml:space="preserve"> bagging</w:t>
      </w:r>
      <w:r w:rsidR="00A61E9F" w:rsidRPr="00A61E9F">
        <w:rPr>
          <w:rFonts w:ascii="'regression', 'binary(Classfica" w:hAnsi="'regression', 'binary(Classfica"/>
        </w:rPr>
        <w:t>을</w:t>
      </w:r>
      <w:r w:rsidR="00A61E9F" w:rsidRPr="00A61E9F">
        <w:rPr>
          <w:rFonts w:ascii="'regression', 'binary(Classfica" w:hAnsi="'regression', 'binary(Classfica"/>
        </w:rPr>
        <w:t xml:space="preserve"> </w:t>
      </w:r>
      <w:r w:rsidR="00A61E9F" w:rsidRPr="00A61E9F">
        <w:rPr>
          <w:rFonts w:ascii="'regression', 'binary(Classfica" w:hAnsi="'regression', 'binary(Classfica"/>
        </w:rPr>
        <w:t>수행하는</w:t>
      </w:r>
      <w:r w:rsidR="00A61E9F" w:rsidRPr="00A61E9F">
        <w:rPr>
          <w:rFonts w:ascii="'regression', 'binary(Classfica" w:hAnsi="'regression', 'binary(Classfica"/>
        </w:rPr>
        <w:t xml:space="preserve"> </w:t>
      </w:r>
      <w:r w:rsidR="00A61E9F" w:rsidRPr="00A61E9F">
        <w:rPr>
          <w:rFonts w:ascii="'regression', 'binary(Classfica" w:hAnsi="'regression', 'binary(Classfica"/>
        </w:rPr>
        <w:t>것을</w:t>
      </w:r>
      <w:r w:rsidR="00A61E9F" w:rsidRPr="00A61E9F">
        <w:rPr>
          <w:rFonts w:ascii="'regression', 'binary(Classfica" w:hAnsi="'regression', 'binary(Classfica"/>
        </w:rPr>
        <w:t xml:space="preserve"> </w:t>
      </w:r>
      <w:r w:rsidR="00A61E9F">
        <w:rPr>
          <w:rFonts w:ascii="'regression', 'binary(Classfica" w:hAnsi="'regression', 'binary(Classfica"/>
        </w:rPr>
        <w:t>의미</w:t>
      </w:r>
      <w:r w:rsidR="00A61E9F">
        <w:rPr>
          <w:rFonts w:ascii="'regression', 'binary(Classfica" w:hAnsi="'regression', 'binary(Classfica" w:hint="eastAsia"/>
        </w:rPr>
        <w:t>한</w:t>
      </w:r>
      <w:r w:rsidR="00A61E9F" w:rsidRPr="00A61E9F">
        <w:rPr>
          <w:rFonts w:ascii="'regression', 'binary(Classfica" w:hAnsi="'regression', 'binary(Classfica"/>
        </w:rPr>
        <w:t>다</w:t>
      </w:r>
      <w:r w:rsidR="00A61E9F" w:rsidRPr="00A61E9F">
        <w:rPr>
          <w:rFonts w:ascii="'regression', 'binary(Classfica" w:hAnsi="'regression', 'binary(Classfica"/>
        </w:rPr>
        <w:t>.</w:t>
      </w:r>
    </w:p>
    <w:p w:rsidR="00154CED" w:rsidRPr="00A61E9F" w:rsidRDefault="00154CED" w:rsidP="00A61E9F">
      <w:pPr>
        <w:pStyle w:val="ListParagraph"/>
        <w:numPr>
          <w:ilvl w:val="1"/>
          <w:numId w:val="1"/>
        </w:numPr>
        <w:rPr>
          <w:rFonts w:ascii="'regression', 'binary(Classfica" w:hAnsi="'regression', 'binary(Classfica" w:hint="eastAsia"/>
        </w:rPr>
      </w:pPr>
      <w:r>
        <w:rPr>
          <w:rFonts w:ascii="'regression', 'binary(Classfica" w:hAnsi="'regression', 'binary(Classfica"/>
        </w:rPr>
        <w:t>bagging_</w:t>
      </w:r>
      <w:r>
        <w:rPr>
          <w:rFonts w:ascii="'regression', 'binary(Classfica" w:hAnsi="'regression', 'binary(Classfica" w:hint="eastAsia"/>
        </w:rPr>
        <w:t>s</w:t>
      </w:r>
      <w:r>
        <w:rPr>
          <w:rFonts w:ascii="'regression', 'binary(Classfica" w:hAnsi="'regression', 'binary(Classfica"/>
        </w:rPr>
        <w:t xml:space="preserve">eed: </w:t>
      </w:r>
      <w:r w:rsidRPr="00154CED">
        <w:rPr>
          <w:rFonts w:ascii="'regression', 'binary(Classfica" w:hAnsi="'regression', 'binary(Classfica"/>
        </w:rPr>
        <w:t>행</w:t>
      </w:r>
      <w:r w:rsidRPr="00154CED">
        <w:rPr>
          <w:rFonts w:ascii="'regression', 'binary(Classfica" w:hAnsi="'regression', 'binary(Classfica"/>
        </w:rPr>
        <w:t xml:space="preserve"> </w:t>
      </w:r>
      <w:r w:rsidRPr="00154CED">
        <w:rPr>
          <w:rFonts w:ascii="'regression', 'binary(Classfica" w:hAnsi="'regression', 'binary(Classfica"/>
        </w:rPr>
        <w:t>서브</w:t>
      </w:r>
      <w:r w:rsidRPr="00154CED">
        <w:rPr>
          <w:rFonts w:ascii="'regression', 'binary(Classfica" w:hAnsi="'regression', 'binary(Classfica"/>
        </w:rPr>
        <w:t xml:space="preserve"> </w:t>
      </w:r>
      <w:r w:rsidRPr="00154CED">
        <w:rPr>
          <w:rFonts w:ascii="'regression', 'binary(Classfica" w:hAnsi="'regression', 'binary(Classfica"/>
        </w:rPr>
        <w:t>샘플링의</w:t>
      </w:r>
      <w:r w:rsidRPr="00154CED">
        <w:rPr>
          <w:rFonts w:ascii="'regression', 'binary(Classfica" w:hAnsi="'regression', 'binary(Classfica"/>
        </w:rPr>
        <w:t xml:space="preserve"> </w:t>
      </w:r>
      <w:r w:rsidRPr="00154CED">
        <w:rPr>
          <w:rFonts w:ascii="'regression', 'binary(Classfica" w:hAnsi="'regression', 'binary(Classfica"/>
        </w:rPr>
        <w:t>무작위</w:t>
      </w:r>
      <w:r w:rsidRPr="00154CED">
        <w:rPr>
          <w:rFonts w:ascii="'regression', 'binary(Classfica" w:hAnsi="'regression', 'binary(Classfica"/>
        </w:rPr>
        <w:t xml:space="preserve"> </w:t>
      </w:r>
      <w:r w:rsidRPr="00154CED">
        <w:rPr>
          <w:rFonts w:ascii="'regression', 'binary(Classfica" w:hAnsi="'regression', 'binary(Classfica"/>
        </w:rPr>
        <w:t>시작</w:t>
      </w:r>
      <w:r w:rsidRPr="00154CED">
        <w:rPr>
          <w:rFonts w:ascii="'regression', 'binary(Classfica" w:hAnsi="'regression', 'binary(Classfica"/>
        </w:rPr>
        <w:t xml:space="preserve"> </w:t>
      </w:r>
      <w:r w:rsidRPr="00154CED">
        <w:rPr>
          <w:rFonts w:ascii="'regression', 'binary(Classfica" w:hAnsi="'regression', 'binary(Classfica"/>
        </w:rPr>
        <w:t>시드</w:t>
      </w:r>
    </w:p>
    <w:p w:rsidR="005D4CD7" w:rsidRDefault="005D4CD7" w:rsidP="00A61E9F">
      <w:pPr>
        <w:pStyle w:val="ListParagraph"/>
        <w:numPr>
          <w:ilvl w:val="1"/>
          <w:numId w:val="1"/>
        </w:numPr>
        <w:rPr>
          <w:rFonts w:ascii="'regression', 'binary(Classfica" w:hAnsi="'regression', 'binary(Classfica" w:hint="eastAsia"/>
        </w:rPr>
      </w:pPr>
      <w:r w:rsidRPr="00216935">
        <w:rPr>
          <w:rFonts w:ascii="'regression', 'binary(Classfica" w:hAnsi="'regression', 'binary(Classfica"/>
        </w:rPr>
        <w:t>feature_fraction</w:t>
      </w:r>
      <w:r w:rsidR="00216935">
        <w:rPr>
          <w:rFonts w:ascii="'regression', 'binary(Classfica" w:hAnsi="'regression', 'binary(Classfica"/>
        </w:rPr>
        <w:t xml:space="preserve">: </w:t>
      </w:r>
      <w:r w:rsidR="00216935" w:rsidRPr="00216935">
        <w:rPr>
          <w:rFonts w:ascii="'regression', 'binary(Classfica" w:hAnsi="'regression', 'binary(Classfica"/>
        </w:rPr>
        <w:t>feature_fraction</w:t>
      </w:r>
      <w:r w:rsidR="00216935" w:rsidRPr="00216935">
        <w:rPr>
          <w:rFonts w:ascii="'regression', 'binary(Classfica" w:hAnsi="'regression', 'binary(Classfica"/>
        </w:rPr>
        <w:t>이</w:t>
      </w:r>
      <w:r w:rsidR="00216935" w:rsidRPr="00216935">
        <w:rPr>
          <w:rFonts w:ascii="'regression', 'binary(Classfica" w:hAnsi="'regression', 'binary(Classfica"/>
        </w:rPr>
        <w:t xml:space="preserve"> 1.0</w:t>
      </w:r>
      <w:r w:rsidR="00216935" w:rsidRPr="00216935">
        <w:rPr>
          <w:rFonts w:ascii="'regression', 'binary(Classfica" w:hAnsi="'regression', 'binary(Classfica"/>
        </w:rPr>
        <w:t>보다</w:t>
      </w:r>
      <w:r w:rsidR="00216935" w:rsidRPr="00216935">
        <w:rPr>
          <w:rFonts w:ascii="'regression', 'binary(Classfica" w:hAnsi="'regression', 'binary(Classfica"/>
        </w:rPr>
        <w:t xml:space="preserve"> </w:t>
      </w:r>
      <w:r w:rsidR="00216935" w:rsidRPr="00216935">
        <w:rPr>
          <w:rFonts w:ascii="'regression', 'binary(Classfica" w:hAnsi="'regression', 'binary(Classfica"/>
        </w:rPr>
        <w:t>작으면</w:t>
      </w:r>
      <w:r w:rsidR="00216935" w:rsidRPr="00216935">
        <w:rPr>
          <w:rFonts w:ascii="'regression', 'binary(Classfica" w:hAnsi="'regression', 'binary(Classfica"/>
        </w:rPr>
        <w:t xml:space="preserve"> </w:t>
      </w:r>
      <w:r w:rsidR="00216935" w:rsidRPr="00216935">
        <w:rPr>
          <w:rFonts w:ascii="'regression', 'binary(Classfica" w:hAnsi="'regression', 'binary(Classfica"/>
        </w:rPr>
        <w:t>각</w:t>
      </w:r>
      <w:r w:rsidR="00216935" w:rsidRPr="00216935">
        <w:rPr>
          <w:rFonts w:ascii="'regression', 'binary(Classfica" w:hAnsi="'regression', 'binary(Classfica"/>
        </w:rPr>
        <w:t xml:space="preserve"> </w:t>
      </w:r>
      <w:r w:rsidR="00216935" w:rsidRPr="00216935">
        <w:rPr>
          <w:rFonts w:ascii="'regression', 'binary(Classfica" w:hAnsi="'regression', 'binary(Classfica"/>
        </w:rPr>
        <w:t>반복에서</w:t>
      </w:r>
      <w:r w:rsidR="00216935" w:rsidRPr="00216935">
        <w:rPr>
          <w:rFonts w:ascii="'regression', 'binary(Classfica" w:hAnsi="'regression', 'binary(Classfica"/>
        </w:rPr>
        <w:t xml:space="preserve"> </w:t>
      </w:r>
      <w:r w:rsidR="00216935" w:rsidRPr="00216935">
        <w:rPr>
          <w:rFonts w:ascii="'regression', 'binary(Classfica" w:hAnsi="'regression', 'binary(Classfica"/>
        </w:rPr>
        <w:t>피쳐의</w:t>
      </w:r>
      <w:r w:rsidR="00216935" w:rsidRPr="00216935">
        <w:rPr>
          <w:rFonts w:ascii="'regression', 'binary(Classfica" w:hAnsi="'regression', 'binary(Classfica"/>
        </w:rPr>
        <w:t xml:space="preserve"> </w:t>
      </w:r>
      <w:r w:rsidR="00216935" w:rsidRPr="00216935">
        <w:rPr>
          <w:rFonts w:ascii="'regression', 'binary(Classfica" w:hAnsi="'regression', 'binary(Classfica"/>
        </w:rPr>
        <w:t>일부를</w:t>
      </w:r>
      <w:r w:rsidR="00216935" w:rsidRPr="00216935">
        <w:rPr>
          <w:rFonts w:ascii="'regression', 'binary(Classfica" w:hAnsi="'regression', 'binary(Classfica"/>
        </w:rPr>
        <w:t xml:space="preserve"> </w:t>
      </w:r>
      <w:r w:rsidR="00216935" w:rsidRPr="00216935">
        <w:rPr>
          <w:rFonts w:ascii="'regression', 'binary(Classfica" w:hAnsi="'regression', 'binary(Classfica"/>
        </w:rPr>
        <w:t>무작위로</w:t>
      </w:r>
      <w:r w:rsidR="00216935" w:rsidRPr="00216935">
        <w:rPr>
          <w:rFonts w:ascii="'regression', 'binary(Classfica" w:hAnsi="'regression', 'binary(Classfica"/>
        </w:rPr>
        <w:t xml:space="preserve"> </w:t>
      </w:r>
      <w:r w:rsidR="00A61E9F">
        <w:rPr>
          <w:rFonts w:ascii="'regression', 'binary(Classfica" w:hAnsi="'regression', 'binary(Classfica"/>
        </w:rPr>
        <w:t>선택</w:t>
      </w:r>
      <w:r w:rsidR="00A61E9F">
        <w:rPr>
          <w:rFonts w:ascii="'regression', 'binary(Classfica" w:hAnsi="'regression', 'binary(Classfica" w:hint="eastAsia"/>
        </w:rPr>
        <w:t>한다</w:t>
      </w:r>
      <w:r w:rsidR="00A61E9F">
        <w:rPr>
          <w:rFonts w:ascii="'regression', 'binary(Classfica" w:hAnsi="'regression', 'binary(Classfica" w:hint="eastAsia"/>
        </w:rPr>
        <w:t>.</w:t>
      </w:r>
      <w:r w:rsidR="00A61E9F">
        <w:rPr>
          <w:rFonts w:ascii="'regression', 'binary(Classfica" w:hAnsi="'regression', 'binary(Classfica"/>
        </w:rPr>
        <w:t xml:space="preserve"> </w:t>
      </w:r>
      <w:r w:rsidR="00A61E9F" w:rsidRPr="00A61E9F">
        <w:rPr>
          <w:rFonts w:ascii="'regression', 'binary(Classfica" w:hAnsi="'regression', 'binary(Classfica" w:hint="eastAsia"/>
        </w:rPr>
        <w:t>예를</w:t>
      </w:r>
      <w:r w:rsidR="00A61E9F" w:rsidRPr="00A61E9F">
        <w:rPr>
          <w:rFonts w:ascii="'regression', 'binary(Classfica" w:hAnsi="'regression', 'binary(Classfica" w:hint="eastAsia"/>
        </w:rPr>
        <w:t xml:space="preserve"> </w:t>
      </w:r>
      <w:r w:rsidR="00A61E9F" w:rsidRPr="00A61E9F">
        <w:rPr>
          <w:rFonts w:ascii="'regression', 'binary(Classfica" w:hAnsi="'regression', 'binary(Classfica" w:hint="eastAsia"/>
        </w:rPr>
        <w:t>들어</w:t>
      </w:r>
      <w:r w:rsidR="00A61E9F" w:rsidRPr="00A61E9F">
        <w:rPr>
          <w:rFonts w:ascii="'regression', 'binary(Classfica" w:hAnsi="'regression', 'binary(Classfica" w:hint="eastAsia"/>
        </w:rPr>
        <w:t xml:space="preserve"> 0.8</w:t>
      </w:r>
      <w:r w:rsidR="00A61E9F" w:rsidRPr="00A61E9F">
        <w:rPr>
          <w:rFonts w:ascii="'regression', 'binary(Classfica" w:hAnsi="'regression', 'binary(Classfica" w:hint="eastAsia"/>
        </w:rPr>
        <w:t>로</w:t>
      </w:r>
      <w:r w:rsidR="00A61E9F" w:rsidRPr="00A61E9F">
        <w:rPr>
          <w:rFonts w:ascii="'regression', 'binary(Classfica" w:hAnsi="'regression', 'binary(Classfica" w:hint="eastAsia"/>
        </w:rPr>
        <w:t xml:space="preserve"> </w:t>
      </w:r>
      <w:r w:rsidR="00A61E9F" w:rsidRPr="00A61E9F">
        <w:rPr>
          <w:rFonts w:ascii="'regression', 'binary(Classfica" w:hAnsi="'regression', 'binary(Classfica" w:hint="eastAsia"/>
        </w:rPr>
        <w:t>설정하면</w:t>
      </w:r>
      <w:r w:rsidR="00A61E9F" w:rsidRPr="00A61E9F">
        <w:rPr>
          <w:rFonts w:ascii="'regression', 'binary(Classfica" w:hAnsi="'regression', 'binary(Classfica" w:hint="eastAsia"/>
        </w:rPr>
        <w:t xml:space="preserve"> </w:t>
      </w:r>
      <w:r w:rsidR="00A61E9F" w:rsidRPr="00A61E9F">
        <w:rPr>
          <w:rFonts w:ascii="'regression', 'binary(Classfica" w:hAnsi="'regression', 'binary(Classfica" w:hint="eastAsia"/>
        </w:rPr>
        <w:t>각</w:t>
      </w:r>
      <w:r w:rsidR="00A61E9F" w:rsidRPr="00A61E9F">
        <w:rPr>
          <w:rFonts w:ascii="'regression', 'binary(Classfica" w:hAnsi="'regression', 'binary(Classfica" w:hint="eastAsia"/>
        </w:rPr>
        <w:t xml:space="preserve"> </w:t>
      </w:r>
      <w:r w:rsidR="00A61E9F" w:rsidRPr="00A61E9F">
        <w:rPr>
          <w:rFonts w:ascii="'regression', 'binary(Classfica" w:hAnsi="'regression', 'binary(Classfica" w:hint="eastAsia"/>
        </w:rPr>
        <w:t>트리를</w:t>
      </w:r>
      <w:r w:rsidR="00A61E9F" w:rsidRPr="00A61E9F">
        <w:rPr>
          <w:rFonts w:ascii="'regression', 'binary(Classfica" w:hAnsi="'regression', 'binary(Classfica" w:hint="eastAsia"/>
        </w:rPr>
        <w:t xml:space="preserve"> </w:t>
      </w:r>
      <w:r w:rsidR="00A61E9F" w:rsidRPr="00A61E9F">
        <w:rPr>
          <w:rFonts w:ascii="'regression', 'binary(Classfica" w:hAnsi="'regression', 'binary(Classfica" w:hint="eastAsia"/>
        </w:rPr>
        <w:t>학습하기</w:t>
      </w:r>
      <w:r w:rsidR="00A61E9F" w:rsidRPr="00A61E9F">
        <w:rPr>
          <w:rFonts w:ascii="'regression', 'binary(Classfica" w:hAnsi="'regression', 'binary(Classfica" w:hint="eastAsia"/>
        </w:rPr>
        <w:t xml:space="preserve"> </w:t>
      </w:r>
      <w:r w:rsidR="00A61E9F" w:rsidRPr="00A61E9F">
        <w:rPr>
          <w:rFonts w:ascii="'regression', 'binary(Classfica" w:hAnsi="'regression', 'binary(Classfica" w:hint="eastAsia"/>
        </w:rPr>
        <w:t>전에</w:t>
      </w:r>
      <w:r w:rsidR="00A61E9F" w:rsidRPr="00A61E9F">
        <w:rPr>
          <w:rFonts w:ascii="'regression', 'binary(Classfica" w:hAnsi="'regression', 'binary(Classfica" w:hint="eastAsia"/>
        </w:rPr>
        <w:t xml:space="preserve"> 80 % </w:t>
      </w:r>
      <w:r w:rsidR="00A61E9F">
        <w:rPr>
          <w:rFonts w:ascii="'regression', 'binary(Classfica" w:hAnsi="'regression', 'binary(Classfica" w:hint="eastAsia"/>
        </w:rPr>
        <w:t>의</w:t>
      </w:r>
      <w:r w:rsidR="00A61E9F">
        <w:rPr>
          <w:rFonts w:ascii="'regression', 'binary(Classfica" w:hAnsi="'regression', 'binary(Classfica" w:hint="eastAsia"/>
        </w:rPr>
        <w:t xml:space="preserve"> </w:t>
      </w:r>
      <w:r w:rsidR="00A61E9F">
        <w:rPr>
          <w:rFonts w:ascii="'regression', 'binary(Classfica" w:hAnsi="'regression', 'binary(Classfica" w:hint="eastAsia"/>
        </w:rPr>
        <w:t>특징을</w:t>
      </w:r>
      <w:r w:rsidR="00A61E9F">
        <w:rPr>
          <w:rFonts w:ascii="'regression', 'binary(Classfica" w:hAnsi="'regression', 'binary(Classfica" w:hint="eastAsia"/>
        </w:rPr>
        <w:t xml:space="preserve"> </w:t>
      </w:r>
      <w:r w:rsidR="00A61E9F">
        <w:rPr>
          <w:rFonts w:ascii="'regression', 'binary(Classfica" w:hAnsi="'regression', 'binary(Classfica" w:hint="eastAsia"/>
        </w:rPr>
        <w:t>선택한다</w:t>
      </w:r>
      <w:r w:rsidR="00A61E9F">
        <w:rPr>
          <w:rFonts w:ascii="'regression', 'binary(Classfica" w:hAnsi="'regression', 'binary(Classfica" w:hint="eastAsia"/>
        </w:rPr>
        <w:t>.</w:t>
      </w:r>
    </w:p>
    <w:p w:rsidR="00154CED" w:rsidRPr="00A61E9F" w:rsidRDefault="00154CED" w:rsidP="00A61E9F">
      <w:pPr>
        <w:pStyle w:val="ListParagraph"/>
        <w:numPr>
          <w:ilvl w:val="1"/>
          <w:numId w:val="1"/>
        </w:numPr>
        <w:rPr>
          <w:rFonts w:ascii="'regression', 'binary(Classfica" w:hAnsi="'regression', 'binary(Classfica" w:hint="eastAsia"/>
        </w:rPr>
      </w:pPr>
      <w:r w:rsidRPr="00216935">
        <w:rPr>
          <w:rFonts w:ascii="'regression', 'binary(Classfica" w:hAnsi="'regression', 'binary(Classfica"/>
        </w:rPr>
        <w:t>feature_fraction</w:t>
      </w:r>
      <w:r>
        <w:rPr>
          <w:rFonts w:ascii="'regression', 'binary(Classfica" w:hAnsi="'regression', 'binary(Classfica"/>
        </w:rPr>
        <w:t xml:space="preserve">_seed: </w:t>
      </w:r>
      <w:r w:rsidRPr="00154CED">
        <w:rPr>
          <w:rFonts w:ascii="'regression', 'binary(Classfica" w:hAnsi="'regression', 'binary(Classfica"/>
        </w:rPr>
        <w:t>열</w:t>
      </w:r>
      <w:r w:rsidRPr="00154CED">
        <w:rPr>
          <w:rFonts w:ascii="'regression', 'binary(Classfica" w:hAnsi="'regression', 'binary(Classfica"/>
        </w:rPr>
        <w:t xml:space="preserve"> </w:t>
      </w:r>
      <w:r w:rsidRPr="00154CED">
        <w:rPr>
          <w:rFonts w:ascii="'regression', 'binary(Classfica" w:hAnsi="'regression', 'binary(Classfica"/>
        </w:rPr>
        <w:t>서브</w:t>
      </w:r>
      <w:r w:rsidRPr="00154CED">
        <w:rPr>
          <w:rFonts w:ascii="'regression', 'binary(Classfica" w:hAnsi="'regression', 'binary(Classfica"/>
        </w:rPr>
        <w:t xml:space="preserve"> </w:t>
      </w:r>
      <w:r w:rsidRPr="00154CED">
        <w:rPr>
          <w:rFonts w:ascii="'regression', 'binary(Classfica" w:hAnsi="'regression', 'binary(Classfica"/>
        </w:rPr>
        <w:t>샘플링을위한</w:t>
      </w:r>
      <w:r w:rsidRPr="00154CED">
        <w:rPr>
          <w:rFonts w:ascii="'regression', 'binary(Classfica" w:hAnsi="'regression', 'binary(Classfica"/>
        </w:rPr>
        <w:t xml:space="preserve"> </w:t>
      </w:r>
      <w:r w:rsidRPr="00154CED">
        <w:rPr>
          <w:rFonts w:ascii="'regression', 'binary(Classfica" w:hAnsi="'regression', 'binary(Classfica"/>
        </w:rPr>
        <w:t>무작위</w:t>
      </w:r>
      <w:r w:rsidRPr="00154CED">
        <w:rPr>
          <w:rFonts w:ascii="'regression', 'binary(Classfica" w:hAnsi="'regression', 'binary(Classfica"/>
        </w:rPr>
        <w:t xml:space="preserve"> </w:t>
      </w:r>
      <w:r w:rsidRPr="00154CED">
        <w:rPr>
          <w:rFonts w:ascii="'regression', 'binary(Classfica" w:hAnsi="'regression', 'binary(Classfica"/>
        </w:rPr>
        <w:t>시작</w:t>
      </w:r>
      <w:r w:rsidRPr="00154CED">
        <w:rPr>
          <w:rFonts w:ascii="'regression', 'binary(Classfica" w:hAnsi="'regression', 'binary(Classfica"/>
        </w:rPr>
        <w:t xml:space="preserve"> </w:t>
      </w:r>
      <w:r w:rsidRPr="00154CED">
        <w:rPr>
          <w:rFonts w:ascii="'regression', 'binary(Classfica" w:hAnsi="'regression', 'binary(Classfica"/>
        </w:rPr>
        <w:t>시드</w:t>
      </w:r>
    </w:p>
    <w:p w:rsidR="005D4CD7" w:rsidRDefault="005D4CD7" w:rsidP="005D4CD7">
      <w:pPr>
        <w:pStyle w:val="ListParagraph"/>
        <w:numPr>
          <w:ilvl w:val="1"/>
          <w:numId w:val="1"/>
        </w:numPr>
        <w:rPr>
          <w:rFonts w:ascii="'regression', 'binary(Classfica" w:hAnsi="'regression', 'binary(Classfica"/>
        </w:rPr>
      </w:pPr>
      <w:r w:rsidRPr="00216935">
        <w:rPr>
          <w:rFonts w:ascii="'regression', 'binary(Classfica" w:hAnsi="'regression', 'binary(Classfica"/>
        </w:rPr>
        <w:t xml:space="preserve">Max_bin: </w:t>
      </w:r>
      <w:r w:rsidR="00216935" w:rsidRPr="00216935">
        <w:rPr>
          <w:rFonts w:ascii="'regression', 'binary(Classfica" w:hAnsi="'regression', 'binary(Classfica"/>
        </w:rPr>
        <w:t>특성</w:t>
      </w:r>
      <w:r w:rsidR="00216935" w:rsidRPr="00216935">
        <w:rPr>
          <w:rFonts w:ascii="'regression', 'binary(Classfica" w:hAnsi="'regression', 'binary(Classfica"/>
        </w:rPr>
        <w:t xml:space="preserve"> </w:t>
      </w:r>
      <w:r w:rsidR="00216935" w:rsidRPr="00216935">
        <w:rPr>
          <w:rFonts w:ascii="'regression', 'binary(Classfica" w:hAnsi="'regression', 'binary(Classfica"/>
        </w:rPr>
        <w:t>값이</w:t>
      </w:r>
      <w:r w:rsidR="00216935" w:rsidRPr="00216935">
        <w:rPr>
          <w:rFonts w:ascii="'regression', 'binary(Classfica" w:hAnsi="'regression', 'binary(Classfica"/>
        </w:rPr>
        <w:t xml:space="preserve"> </w:t>
      </w:r>
      <w:r w:rsidR="00216935" w:rsidRPr="00216935">
        <w:rPr>
          <w:rFonts w:ascii="'regression', 'binary(Classfica" w:hAnsi="'regression', 'binary(Classfica"/>
        </w:rPr>
        <w:t>버킷으로</w:t>
      </w:r>
      <w:r w:rsidR="00216935" w:rsidRPr="00216935">
        <w:rPr>
          <w:rFonts w:ascii="'regression', 'binary(Classfica" w:hAnsi="'regression', 'binary(Classfica"/>
        </w:rPr>
        <w:t xml:space="preserve"> </w:t>
      </w:r>
      <w:r w:rsidR="00216935" w:rsidRPr="00216935">
        <w:rPr>
          <w:rFonts w:ascii="'regression', 'binary(Classfica" w:hAnsi="'regression', 'binary(Classfica"/>
        </w:rPr>
        <w:t>묶일</w:t>
      </w:r>
      <w:r w:rsidR="00216935" w:rsidRPr="00216935">
        <w:rPr>
          <w:rFonts w:ascii="'regression', 'binary(Classfica" w:hAnsi="'regression', 'binary(Classfica"/>
        </w:rPr>
        <w:t xml:space="preserve"> </w:t>
      </w:r>
      <w:r w:rsidR="00216935" w:rsidRPr="00216935">
        <w:rPr>
          <w:rFonts w:ascii="'regression', 'binary(Classfica" w:hAnsi="'regression', 'binary(Classfica"/>
        </w:rPr>
        <w:t>수</w:t>
      </w:r>
      <w:r w:rsidR="00216935">
        <w:rPr>
          <w:rFonts w:ascii="'regression', 'binary(Classfica" w:hAnsi="'regression', 'binary(Classfica" w:hint="eastAsia"/>
        </w:rPr>
        <w:t xml:space="preserve"> </w:t>
      </w:r>
      <w:r w:rsidR="00216935" w:rsidRPr="00216935">
        <w:rPr>
          <w:rFonts w:ascii="'regression', 'binary(Classfica" w:hAnsi="'regression', 'binary(Classfica"/>
        </w:rPr>
        <w:t>있는</w:t>
      </w:r>
      <w:r w:rsidR="00216935" w:rsidRPr="00216935">
        <w:rPr>
          <w:rFonts w:ascii="'regression', 'binary(Classfica" w:hAnsi="'regression', 'binary(Classfica"/>
        </w:rPr>
        <w:t xml:space="preserve"> </w:t>
      </w:r>
      <w:r w:rsidR="00216935" w:rsidRPr="00216935">
        <w:rPr>
          <w:rFonts w:ascii="'regression', 'binary(Classfica" w:hAnsi="'regression', 'binary(Classfica"/>
        </w:rPr>
        <w:t>최대</w:t>
      </w:r>
      <w:r w:rsidR="00216935" w:rsidRPr="00216935">
        <w:rPr>
          <w:rFonts w:ascii="'regression', 'binary(Classfica" w:hAnsi="'regression', 'binary(Classfica"/>
        </w:rPr>
        <w:t xml:space="preserve"> </w:t>
      </w:r>
      <w:r w:rsidR="00216935">
        <w:rPr>
          <w:rFonts w:ascii="'regression', 'binary(Classfica" w:hAnsi="'regression', 'binary(Classfica"/>
        </w:rPr>
        <w:t>bin</w:t>
      </w:r>
      <w:r w:rsidR="00216935" w:rsidRPr="00216935">
        <w:rPr>
          <w:rFonts w:ascii="'regression', 'binary(Classfica" w:hAnsi="'regression', 'binary(Classfica"/>
        </w:rPr>
        <w:t>수</w:t>
      </w:r>
      <w:r w:rsidR="00216935" w:rsidRPr="00216935">
        <w:rPr>
          <w:rFonts w:ascii="'regression', 'binary(Classfica" w:hAnsi="'regression', 'binary(Classfica"/>
        </w:rPr>
        <w:t xml:space="preserve">. </w:t>
      </w:r>
      <w:r w:rsidR="00216935">
        <w:rPr>
          <w:rFonts w:ascii="'regression', 'binary(Classfica" w:hAnsi="'regression', 'binary(Classfica"/>
        </w:rPr>
        <w:t>bin</w:t>
      </w:r>
      <w:r w:rsidR="00216935" w:rsidRPr="00216935">
        <w:rPr>
          <w:rFonts w:ascii="'regression', 'binary(Classfica" w:hAnsi="'regression', 'binary(Classfica"/>
        </w:rPr>
        <w:t xml:space="preserve"> </w:t>
      </w:r>
      <w:r w:rsidR="00216935" w:rsidRPr="00216935">
        <w:rPr>
          <w:rFonts w:ascii="'regression', 'binary(Classfica" w:hAnsi="'regression', 'binary(Classfica"/>
        </w:rPr>
        <w:t>수가</w:t>
      </w:r>
      <w:r w:rsidR="00216935" w:rsidRPr="00216935">
        <w:rPr>
          <w:rFonts w:ascii="'regression', 'binary(Classfica" w:hAnsi="'regression', 'binary(Classfica"/>
        </w:rPr>
        <w:t xml:space="preserve"> </w:t>
      </w:r>
      <w:r w:rsidR="00216935" w:rsidRPr="00216935">
        <w:rPr>
          <w:rFonts w:ascii="'regression', 'binary(Classfica" w:hAnsi="'regression', 'binary(Classfica"/>
        </w:rPr>
        <w:t>적</w:t>
      </w:r>
      <w:r w:rsidR="00216935" w:rsidRPr="00216935">
        <w:rPr>
          <w:rFonts w:ascii="'regression', 'binary(Classfica" w:hAnsi="'regression', 'binary(Classfica"/>
        </w:rPr>
        <w:t xml:space="preserve"> </w:t>
      </w:r>
      <w:r w:rsidR="00216935" w:rsidRPr="00216935">
        <w:rPr>
          <w:rFonts w:ascii="'regression', 'binary(Classfica" w:hAnsi="'regression', 'binary(Classfica"/>
        </w:rPr>
        <w:t>으면</w:t>
      </w:r>
      <w:r w:rsidR="00216935" w:rsidRPr="00216935">
        <w:rPr>
          <w:rFonts w:ascii="'regression', 'binary(Classfica" w:hAnsi="'regression', 'binary(Classfica"/>
        </w:rPr>
        <w:t xml:space="preserve"> </w:t>
      </w:r>
      <w:r w:rsidR="00216935" w:rsidRPr="00216935">
        <w:rPr>
          <w:rFonts w:ascii="'regression', 'binary(Classfica" w:hAnsi="'regression', 'binary(Classfica"/>
        </w:rPr>
        <w:t>교육</w:t>
      </w:r>
      <w:r w:rsidR="00216935" w:rsidRPr="00216935">
        <w:rPr>
          <w:rFonts w:ascii="'regression', 'binary(Classfica" w:hAnsi="'regression', 'binary(Classfica"/>
        </w:rPr>
        <w:t xml:space="preserve"> </w:t>
      </w:r>
      <w:r w:rsidR="00216935" w:rsidRPr="00216935">
        <w:rPr>
          <w:rFonts w:ascii="'regression', 'binary(Classfica" w:hAnsi="'regression', 'binary(Classfica"/>
        </w:rPr>
        <w:t>정확도는</w:t>
      </w:r>
      <w:r w:rsidR="00216935" w:rsidRPr="00216935">
        <w:rPr>
          <w:rFonts w:ascii="'regression', 'binary(Classfica" w:hAnsi="'regression', 'binary(Classfica"/>
        </w:rPr>
        <w:t xml:space="preserve"> </w:t>
      </w:r>
      <w:r w:rsidR="00216935" w:rsidRPr="00216935">
        <w:rPr>
          <w:rFonts w:ascii="'regression', 'binary(Classfica" w:hAnsi="'regression', 'binary(Classfica"/>
        </w:rPr>
        <w:t>떨어지지만</w:t>
      </w:r>
      <w:r w:rsidR="00216935" w:rsidRPr="00216935">
        <w:rPr>
          <w:rFonts w:ascii="'regression', 'binary(Classfica" w:hAnsi="'regression', 'binary(Classfica"/>
        </w:rPr>
        <w:t xml:space="preserve"> </w:t>
      </w:r>
      <w:r w:rsidR="00216935" w:rsidRPr="00216935">
        <w:rPr>
          <w:rFonts w:ascii="'regression', 'binary(Classfica" w:hAnsi="'regression', 'binary(Classfica"/>
        </w:rPr>
        <w:t>일반</w:t>
      </w:r>
      <w:r w:rsidR="00216935" w:rsidRPr="00216935">
        <w:rPr>
          <w:rFonts w:ascii="'regression', 'binary(Classfica" w:hAnsi="'regression', 'binary(Classfica"/>
        </w:rPr>
        <w:t xml:space="preserve"> </w:t>
      </w:r>
      <w:r w:rsidR="00216935" w:rsidRPr="00216935">
        <w:rPr>
          <w:rFonts w:ascii="'regression', 'binary(Classfica" w:hAnsi="'regression', 'binary(Classfica"/>
        </w:rPr>
        <w:t>전원은</w:t>
      </w:r>
      <w:r w:rsidR="00216935" w:rsidRPr="00216935">
        <w:rPr>
          <w:rFonts w:ascii="'regression', 'binary(Classfica" w:hAnsi="'regression', 'binary(Classfica"/>
        </w:rPr>
        <w:t xml:space="preserve"> </w:t>
      </w:r>
      <w:r w:rsidR="00216935" w:rsidRPr="00216935">
        <w:rPr>
          <w:rFonts w:ascii="'regression', 'binary(Classfica" w:hAnsi="'regression', 'binary(Classfica"/>
        </w:rPr>
        <w:t>증가</w:t>
      </w:r>
      <w:r w:rsidR="00216935" w:rsidRPr="00216935">
        <w:rPr>
          <w:rFonts w:ascii="'regression', 'binary(Classfica" w:hAnsi="'regression', 'binary(Classfica"/>
        </w:rPr>
        <w:t xml:space="preserve"> </w:t>
      </w:r>
      <w:r w:rsidR="00216935" w:rsidRPr="00216935">
        <w:rPr>
          <w:rFonts w:ascii="'regression', 'binary(Classfica" w:hAnsi="'regression', 'binary(Classfica"/>
        </w:rPr>
        <w:t>할</w:t>
      </w:r>
      <w:r w:rsidR="00216935" w:rsidRPr="00216935">
        <w:rPr>
          <w:rFonts w:ascii="'regression', 'binary(Classfica" w:hAnsi="'regression', 'binary(Classfica"/>
        </w:rPr>
        <w:t xml:space="preserve"> </w:t>
      </w:r>
      <w:r w:rsidR="00216935" w:rsidRPr="00216935">
        <w:rPr>
          <w:rFonts w:ascii="'regression', 'binary(Classfica" w:hAnsi="'regression', 'binary(Classfica"/>
        </w:rPr>
        <w:t>수</w:t>
      </w:r>
      <w:r w:rsidR="00216935" w:rsidRPr="00216935">
        <w:rPr>
          <w:rFonts w:ascii="'regression', 'binary(Classfica" w:hAnsi="'regression', 'binary(Classfica"/>
        </w:rPr>
        <w:t xml:space="preserve"> </w:t>
      </w:r>
      <w:r w:rsidR="00216935">
        <w:rPr>
          <w:rFonts w:ascii="'regression', 'binary(Classfica" w:hAnsi="'regression', 'binary(Classfica"/>
        </w:rPr>
        <w:t>있</w:t>
      </w:r>
      <w:r w:rsidR="00216935">
        <w:rPr>
          <w:rFonts w:ascii="'regression', 'binary(Classfica" w:hAnsi="'regression', 'binary(Classfica" w:hint="eastAsia"/>
        </w:rPr>
        <w:t>다</w:t>
      </w:r>
      <w:r w:rsidR="00216935">
        <w:rPr>
          <w:rFonts w:ascii="'regression', 'binary(Classfica" w:hAnsi="'regression', 'binary(Classfica" w:hint="eastAsia"/>
        </w:rPr>
        <w:t>.</w:t>
      </w:r>
      <w:r w:rsidR="00216935">
        <w:rPr>
          <w:rFonts w:ascii="'regression', 'binary(Classfica" w:hAnsi="'regression', 'binary(Classfica"/>
        </w:rPr>
        <w:t xml:space="preserve"> </w:t>
      </w:r>
      <w:r w:rsidR="00216935">
        <w:rPr>
          <w:rFonts w:ascii="'regression', 'binary(Classfica" w:hAnsi="'regression', 'binary(Classfica" w:hint="eastAsia"/>
        </w:rPr>
        <w:t>Overfitting</w:t>
      </w:r>
      <w:r w:rsidR="00216935">
        <w:rPr>
          <w:rFonts w:ascii="'regression', 'binary(Classfica" w:hAnsi="'regression', 'binary(Classfica" w:hint="eastAsia"/>
        </w:rPr>
        <w:t>을</w:t>
      </w:r>
      <w:r w:rsidR="00216935">
        <w:rPr>
          <w:rFonts w:ascii="'regression', 'binary(Classfica" w:hAnsi="'regression', 'binary(Classfica" w:hint="eastAsia"/>
        </w:rPr>
        <w:t xml:space="preserve"> </w:t>
      </w:r>
      <w:r w:rsidR="00216935">
        <w:rPr>
          <w:rFonts w:ascii="'regression', 'binary(Classfica" w:hAnsi="'regression', 'binary(Classfica" w:hint="eastAsia"/>
        </w:rPr>
        <w:t>막을</w:t>
      </w:r>
      <w:r w:rsidR="00216935">
        <w:rPr>
          <w:rFonts w:ascii="'regression', 'binary(Classfica" w:hAnsi="'regression', 'binary(Classfica" w:hint="eastAsia"/>
        </w:rPr>
        <w:t xml:space="preserve"> </w:t>
      </w:r>
      <w:r w:rsidR="00216935">
        <w:rPr>
          <w:rFonts w:ascii="'regression', 'binary(Classfica" w:hAnsi="'regression', 'binary(Classfica" w:hint="eastAsia"/>
        </w:rPr>
        <w:t>수</w:t>
      </w:r>
      <w:r w:rsidR="00216935">
        <w:rPr>
          <w:rFonts w:ascii="'regression', 'binary(Classfica" w:hAnsi="'regression', 'binary(Classfica" w:hint="eastAsia"/>
        </w:rPr>
        <w:t xml:space="preserve"> </w:t>
      </w:r>
      <w:r w:rsidR="00216935">
        <w:rPr>
          <w:rFonts w:ascii="'regression', 'binary(Classfica" w:hAnsi="'regression', 'binary(Classfica" w:hint="eastAsia"/>
        </w:rPr>
        <w:t>있다</w:t>
      </w:r>
      <w:r w:rsidR="00216935">
        <w:rPr>
          <w:rFonts w:ascii="'regression', 'binary(Classfica" w:hAnsi="'regression', 'binary(Classfica" w:hint="eastAsia"/>
        </w:rPr>
        <w:t>.</w:t>
      </w:r>
    </w:p>
    <w:p w:rsidR="000E4153" w:rsidRDefault="000E4153" w:rsidP="005D4CD7">
      <w:pPr>
        <w:pStyle w:val="ListParagraph"/>
        <w:numPr>
          <w:ilvl w:val="1"/>
          <w:numId w:val="1"/>
        </w:numPr>
        <w:rPr>
          <w:rFonts w:ascii="'regression', 'binary(Classfica" w:hAnsi="'regression', 'binary(Classfica"/>
        </w:rPr>
      </w:pPr>
      <w:r>
        <w:rPr>
          <w:rFonts w:ascii="'regression', 'binary(Classfica" w:hAnsi="'regression', 'binary(Classfica" w:hint="eastAsia"/>
        </w:rPr>
        <w:t>Num_</w:t>
      </w:r>
      <w:r>
        <w:rPr>
          <w:rFonts w:ascii="'regression', 'binary(Classfica" w:hAnsi="'regression', 'binary(Classfica"/>
        </w:rPr>
        <w:t xml:space="preserve">rounds: </w:t>
      </w:r>
      <w:r>
        <w:rPr>
          <w:rFonts w:ascii="'regression', 'binary(Classfica" w:hAnsi="'regression', 'binary(Classfica" w:hint="eastAsia"/>
        </w:rPr>
        <w:t>부스팅</w:t>
      </w:r>
      <w:r>
        <w:rPr>
          <w:rFonts w:ascii="'regression', 'binary(Classfica" w:hAnsi="'regression', 'binary(Classfica"/>
        </w:rPr>
        <w:t xml:space="preserve"> </w:t>
      </w:r>
      <w:r>
        <w:rPr>
          <w:rFonts w:ascii="'regression', 'binary(Classfica" w:hAnsi="'regression', 'binary(Classfica" w:hint="eastAsia"/>
        </w:rPr>
        <w:t>반복횟수</w:t>
      </w:r>
      <w:r>
        <w:rPr>
          <w:rFonts w:ascii="'regression', 'binary(Classfica" w:hAnsi="'regression', 'binary(Classfica" w:hint="eastAsia"/>
        </w:rPr>
        <w:t>.</w:t>
      </w:r>
    </w:p>
    <w:p w:rsidR="00FB250A" w:rsidRDefault="00FB250A" w:rsidP="00FB250A">
      <w:pPr>
        <w:rPr>
          <w:rFonts w:ascii="'regression', 'binary(Classfica" w:hAnsi="'regression', 'binary(Classfica"/>
        </w:rPr>
      </w:pPr>
    </w:p>
    <w:p w:rsidR="00F20A26" w:rsidRPr="00216935" w:rsidRDefault="00F20A26" w:rsidP="00F20A26">
      <w:pPr>
        <w:pStyle w:val="ListParagraph"/>
        <w:rPr>
          <w:rFonts w:ascii="'regression', 'binary(Classfica" w:hAnsi="'regression', 'binary(Classfica" w:hint="eastAsia"/>
        </w:rPr>
      </w:pPr>
      <w:bookmarkStart w:id="0" w:name="_GoBack"/>
      <w:bookmarkEnd w:id="0"/>
    </w:p>
    <w:p w:rsidR="005D4CD7" w:rsidRDefault="00F20A26" w:rsidP="005D4CD7">
      <w:pPr>
        <w:pStyle w:val="ListParagraph"/>
        <w:numPr>
          <w:ilvl w:val="0"/>
          <w:numId w:val="1"/>
        </w:numPr>
        <w:rPr>
          <w:rFonts w:ascii="'regression', 'binary(Classfica" w:hAnsi="'regression', 'binary(Classfica"/>
        </w:rPr>
      </w:pPr>
      <w:r>
        <w:rPr>
          <w:rFonts w:ascii="'regression', 'binary(Classfica" w:hAnsi="'regression', 'binary(Classfica" w:hint="eastAsia"/>
        </w:rPr>
        <w:lastRenderedPageBreak/>
        <w:t>과정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15"/>
        <w:gridCol w:w="7200"/>
        <w:gridCol w:w="1075"/>
      </w:tblGrid>
      <w:tr w:rsidR="00F20A26" w:rsidTr="00F20A26">
        <w:tc>
          <w:tcPr>
            <w:tcW w:w="715" w:type="dxa"/>
          </w:tcPr>
          <w:p w:rsidR="00F20A26" w:rsidRDefault="00F20A26" w:rsidP="00F20A26">
            <w:pPr>
              <w:pStyle w:val="ListParagraph"/>
              <w:ind w:left="0"/>
              <w:jc w:val="center"/>
              <w:rPr>
                <w:rFonts w:ascii="'regression', 'binary(Classfica" w:hAnsi="'regression', 'binary(Classfica" w:hint="eastAsia"/>
              </w:rPr>
            </w:pPr>
            <w:r>
              <w:rPr>
                <w:rFonts w:ascii="'regression', 'binary(Classfica" w:hAnsi="'regression', 'binary(Classfica" w:hint="eastAsia"/>
              </w:rPr>
              <w:t>경과</w:t>
            </w:r>
          </w:p>
        </w:tc>
        <w:tc>
          <w:tcPr>
            <w:tcW w:w="7200" w:type="dxa"/>
          </w:tcPr>
          <w:p w:rsidR="00F20A26" w:rsidRDefault="00F20A26" w:rsidP="00F20A26">
            <w:pPr>
              <w:pStyle w:val="ListParagraph"/>
              <w:ind w:left="0"/>
              <w:jc w:val="center"/>
              <w:rPr>
                <w:rFonts w:ascii="'regression', 'binary(Classfica" w:hAnsi="'regression', 'binary(Classfica" w:hint="eastAsia"/>
              </w:rPr>
            </w:pPr>
            <w:r>
              <w:rPr>
                <w:rFonts w:ascii="'regression', 'binary(Classfica" w:hAnsi="'regression', 'binary(Classfica" w:hint="eastAsia"/>
              </w:rPr>
              <w:t>추가된</w:t>
            </w:r>
            <w:r>
              <w:rPr>
                <w:rFonts w:ascii="'regression', 'binary(Classfica" w:hAnsi="'regression', 'binary(Classfica" w:hint="eastAsia"/>
              </w:rPr>
              <w:t xml:space="preserve"> </w:t>
            </w:r>
            <w:r>
              <w:rPr>
                <w:rFonts w:ascii="'regression', 'binary(Classfica" w:hAnsi="'regression', 'binary(Classfica" w:hint="eastAsia"/>
              </w:rPr>
              <w:t>특징</w:t>
            </w:r>
          </w:p>
        </w:tc>
        <w:tc>
          <w:tcPr>
            <w:tcW w:w="1075" w:type="dxa"/>
          </w:tcPr>
          <w:p w:rsidR="00F20A26" w:rsidRDefault="00F20A26" w:rsidP="00F20A26">
            <w:pPr>
              <w:pStyle w:val="ListParagraph"/>
              <w:ind w:left="0"/>
              <w:jc w:val="center"/>
              <w:rPr>
                <w:rFonts w:ascii="'regression', 'binary(Classfica" w:hAnsi="'regression', 'binary(Classfica" w:hint="eastAsia"/>
              </w:rPr>
            </w:pPr>
            <w:r>
              <w:rPr>
                <w:rFonts w:ascii="'regression', 'binary(Classfica" w:hAnsi="'regression', 'binary(Classfica" w:hint="eastAsia"/>
              </w:rPr>
              <w:t>정확도</w:t>
            </w:r>
          </w:p>
        </w:tc>
      </w:tr>
      <w:tr w:rsidR="00F20A26" w:rsidTr="00F20A26">
        <w:tc>
          <w:tcPr>
            <w:tcW w:w="715" w:type="dxa"/>
          </w:tcPr>
          <w:p w:rsidR="00F20A26" w:rsidRDefault="00F20A26" w:rsidP="00F20A26">
            <w:pPr>
              <w:pStyle w:val="ListParagraph"/>
              <w:ind w:left="0"/>
              <w:jc w:val="center"/>
              <w:rPr>
                <w:rFonts w:ascii="'regression', 'binary(Classfica" w:hAnsi="'regression', 'binary(Classfica" w:hint="eastAsia"/>
              </w:rPr>
            </w:pPr>
            <w:r>
              <w:rPr>
                <w:rFonts w:ascii="'regression', 'binary(Classfica" w:hAnsi="'regression', 'binary(Classfica"/>
              </w:rPr>
              <w:t>1</w:t>
            </w:r>
          </w:p>
        </w:tc>
        <w:tc>
          <w:tcPr>
            <w:tcW w:w="7200" w:type="dxa"/>
          </w:tcPr>
          <w:p w:rsidR="00F20A26" w:rsidRDefault="00F20A26" w:rsidP="00F20A26">
            <w:pPr>
              <w:pStyle w:val="ListParagraph"/>
              <w:ind w:left="0"/>
              <w:rPr>
                <w:rFonts w:ascii="'regression', 'binary(Classfica" w:hAnsi="'regression', 'binary(Classfica" w:hint="eastAsia"/>
              </w:rPr>
            </w:pPr>
            <w:r>
              <w:rPr>
                <w:rFonts w:ascii="'regression', 'binary(Classfica" w:hAnsi="'regression', 'binary(Classfica" w:hint="eastAsia"/>
              </w:rPr>
              <w:t>제공받은</w:t>
            </w:r>
            <w:r>
              <w:rPr>
                <w:rFonts w:ascii="'regression', 'binary(Classfica" w:hAnsi="'regression', 'binary(Classfica" w:hint="eastAsia"/>
              </w:rPr>
              <w:t xml:space="preserve"> </w:t>
            </w:r>
            <w:r>
              <w:rPr>
                <w:rFonts w:ascii="'regression', 'binary(Classfica" w:hAnsi="'regression', 'binary(Classfica" w:hint="eastAsia"/>
              </w:rPr>
              <w:t>데이터에</w:t>
            </w:r>
            <w:r>
              <w:rPr>
                <w:rFonts w:ascii="'regression', 'binary(Classfica" w:hAnsi="'regression', 'binary(Classfica" w:hint="eastAsia"/>
              </w:rPr>
              <w:t xml:space="preserve"> </w:t>
            </w:r>
            <w:r>
              <w:rPr>
                <w:rFonts w:ascii="'regression', 'binary(Classfica" w:hAnsi="'regression', 'binary(Classfica" w:hint="eastAsia"/>
              </w:rPr>
              <w:t>있는</w:t>
            </w:r>
            <w:r>
              <w:rPr>
                <w:rFonts w:ascii="'regression', 'binary(Classfica" w:hAnsi="'regression', 'binary(Classfica" w:hint="eastAsia"/>
              </w:rPr>
              <w:t xml:space="preserve"> Feature</w:t>
            </w:r>
            <w:r w:rsidR="00B93725">
              <w:rPr>
                <w:rFonts w:ascii="'regression', 'binary(Classfica" w:hAnsi="'regression', 'binary(Classfica" w:hint="eastAsia"/>
              </w:rPr>
              <w:t>로만</w:t>
            </w:r>
            <w:r w:rsidR="00B93725">
              <w:rPr>
                <w:rFonts w:ascii="'regression', 'binary(Classfica" w:hAnsi="'regression', 'binary(Classfica" w:hint="eastAsia"/>
              </w:rPr>
              <w:t xml:space="preserve"> </w:t>
            </w:r>
            <w:r w:rsidR="00B93725">
              <w:rPr>
                <w:rFonts w:ascii="'regression', 'binary(Classfica" w:hAnsi="'regression', 'binary(Classfica" w:hint="eastAsia"/>
              </w:rPr>
              <w:t>이용</w:t>
            </w:r>
            <w:r w:rsidR="00B93725">
              <w:rPr>
                <w:rFonts w:ascii="'regression', 'binary(Classfica" w:hAnsi="'regression', 'binary(Classfica" w:hint="eastAsia"/>
              </w:rPr>
              <w:t>.</w:t>
            </w:r>
          </w:p>
        </w:tc>
        <w:tc>
          <w:tcPr>
            <w:tcW w:w="1075" w:type="dxa"/>
          </w:tcPr>
          <w:p w:rsidR="00F20A26" w:rsidRDefault="00F20A26" w:rsidP="00F20A26">
            <w:pPr>
              <w:pStyle w:val="ListParagraph"/>
              <w:ind w:left="0"/>
              <w:jc w:val="center"/>
              <w:rPr>
                <w:rFonts w:ascii="'regression', 'binary(Classfica" w:hAnsi="'regression', 'binary(Classfica" w:hint="eastAsia"/>
              </w:rPr>
            </w:pPr>
            <w:r>
              <w:rPr>
                <w:rFonts w:ascii="'regression', 'binary(Classfica" w:hAnsi="'regression', 'binary(Classfica"/>
              </w:rPr>
              <w:t>62.0%</w:t>
            </w:r>
          </w:p>
        </w:tc>
      </w:tr>
      <w:tr w:rsidR="00B93725" w:rsidTr="00F20A26">
        <w:tc>
          <w:tcPr>
            <w:tcW w:w="715" w:type="dxa"/>
          </w:tcPr>
          <w:p w:rsidR="00B93725" w:rsidRDefault="00B93725" w:rsidP="00B93725">
            <w:pPr>
              <w:pStyle w:val="ListParagraph"/>
              <w:ind w:left="0"/>
              <w:jc w:val="center"/>
              <w:rPr>
                <w:rFonts w:ascii="'regression', 'binary(Classfica" w:hAnsi="'regression', 'binary(Classfica" w:hint="eastAsia"/>
              </w:rPr>
            </w:pPr>
            <w:r>
              <w:rPr>
                <w:rFonts w:ascii="'regression', 'binary(Classfica" w:hAnsi="'regression', 'binary(Classfica"/>
              </w:rPr>
              <w:t>2</w:t>
            </w:r>
          </w:p>
        </w:tc>
        <w:tc>
          <w:tcPr>
            <w:tcW w:w="7200" w:type="dxa"/>
          </w:tcPr>
          <w:p w:rsidR="00B93725" w:rsidRDefault="00B93725" w:rsidP="00B93725">
            <w:pPr>
              <w:pStyle w:val="ListParagraph"/>
              <w:ind w:left="0"/>
              <w:rPr>
                <w:rFonts w:ascii="'regression', 'binary(Classfica" w:hAnsi="'regression', 'binary(Classfica" w:hint="eastAsia"/>
              </w:rPr>
            </w:pPr>
            <w:r>
              <w:rPr>
                <w:rFonts w:ascii="'regression', 'binary(Classfica" w:hAnsi="'regression', 'binary(Classfica" w:hint="eastAsia"/>
              </w:rPr>
              <w:t>제공받은</w:t>
            </w:r>
            <w:r>
              <w:rPr>
                <w:rFonts w:ascii="'regression', 'binary(Classfica" w:hAnsi="'regression', 'binary(Classfica" w:hint="eastAsia"/>
              </w:rPr>
              <w:t xml:space="preserve"> </w:t>
            </w:r>
            <w:r>
              <w:rPr>
                <w:rFonts w:ascii="'regression', 'binary(Classfica" w:hAnsi="'regression', 'binary(Classfica" w:hint="eastAsia"/>
              </w:rPr>
              <w:t>데이터에</w:t>
            </w:r>
            <w:r>
              <w:rPr>
                <w:rFonts w:ascii="'regression', 'binary(Classfica" w:hAnsi="'regression', 'binary(Classfica" w:hint="eastAsia"/>
              </w:rPr>
              <w:t xml:space="preserve"> </w:t>
            </w:r>
            <w:r>
              <w:rPr>
                <w:rFonts w:ascii="'regression', 'binary(Classfica" w:hAnsi="'regression', 'binary(Classfica" w:hint="eastAsia"/>
              </w:rPr>
              <w:t>있는</w:t>
            </w:r>
            <w:r>
              <w:rPr>
                <w:rFonts w:ascii="'regression', 'binary(Classfica" w:hAnsi="'regression', 'binary(Classfica" w:hint="eastAsia"/>
              </w:rPr>
              <w:t xml:space="preserve"> </w:t>
            </w:r>
            <w:r>
              <w:rPr>
                <w:rFonts w:ascii="'regression', 'binary(Classfica" w:hAnsi="'regression', 'binary(Classfica"/>
              </w:rPr>
              <w:t xml:space="preserve"> </w:t>
            </w:r>
            <w:r>
              <w:rPr>
                <w:rFonts w:ascii="'regression', 'binary(Classfica" w:hAnsi="'regression', 'binary(Classfica" w:hint="eastAsia"/>
              </w:rPr>
              <w:t>Feature</w:t>
            </w:r>
            <w:r>
              <w:rPr>
                <w:rFonts w:ascii="'regression', 'binary(Classfica" w:hAnsi="'regression', 'binary(Classfica" w:hint="eastAsia"/>
              </w:rPr>
              <w:t>들의</w:t>
            </w:r>
            <w:r>
              <w:rPr>
                <w:rFonts w:ascii="'regression', 'binary(Classfica" w:hAnsi="'regression', 'binary(Classfica" w:hint="eastAsia"/>
              </w:rPr>
              <w:t xml:space="preserve"> </w:t>
            </w:r>
            <w:r>
              <w:rPr>
                <w:rFonts w:ascii="'regression', 'binary(Classfica" w:hAnsi="'regression', 'binary(Classfica" w:hint="eastAsia"/>
              </w:rPr>
              <w:t>타입을</w:t>
            </w:r>
            <w:r>
              <w:rPr>
                <w:rFonts w:ascii="'regression', 'binary(Classfica" w:hAnsi="'regression', 'binary(Classfica" w:hint="eastAsia"/>
              </w:rPr>
              <w:t xml:space="preserve"> </w:t>
            </w:r>
            <w:r>
              <w:rPr>
                <w:rFonts w:ascii="'regression', 'binary(Classfica" w:hAnsi="'regression', 'binary(Classfica" w:hint="eastAsia"/>
              </w:rPr>
              <w:t>명시화</w:t>
            </w:r>
            <w:r>
              <w:rPr>
                <w:rFonts w:ascii="'regression', 'binary(Classfica" w:hAnsi="'regression', 'binary(Classfica" w:hint="eastAsia"/>
              </w:rPr>
              <w:t>.</w:t>
            </w:r>
          </w:p>
        </w:tc>
        <w:tc>
          <w:tcPr>
            <w:tcW w:w="1075" w:type="dxa"/>
          </w:tcPr>
          <w:p w:rsidR="00B93725" w:rsidRDefault="00B93725" w:rsidP="00B93725">
            <w:pPr>
              <w:pStyle w:val="ListParagraph"/>
              <w:ind w:left="0"/>
              <w:jc w:val="center"/>
              <w:rPr>
                <w:rFonts w:ascii="'regression', 'binary(Classfica" w:hAnsi="'regression', 'binary(Classfica"/>
              </w:rPr>
            </w:pPr>
            <w:r>
              <w:rPr>
                <w:rFonts w:ascii="'regression', 'binary(Classfica" w:hAnsi="'regression', 'binary(Classfica"/>
              </w:rPr>
              <w:t>62.8%</w:t>
            </w:r>
          </w:p>
        </w:tc>
      </w:tr>
      <w:tr w:rsidR="00B93725" w:rsidTr="00F20A26">
        <w:tc>
          <w:tcPr>
            <w:tcW w:w="715" w:type="dxa"/>
          </w:tcPr>
          <w:p w:rsidR="00B93725" w:rsidRDefault="00B93725" w:rsidP="00B93725">
            <w:pPr>
              <w:pStyle w:val="ListParagraph"/>
              <w:ind w:left="0"/>
              <w:jc w:val="center"/>
              <w:rPr>
                <w:rFonts w:ascii="'regression', 'binary(Classfica" w:hAnsi="'regression', 'binary(Classfica" w:hint="eastAsia"/>
              </w:rPr>
            </w:pPr>
            <w:r>
              <w:rPr>
                <w:rFonts w:ascii="'regression', 'binary(Classfica" w:hAnsi="'regression', 'binary(Classfica"/>
              </w:rPr>
              <w:t>3</w:t>
            </w:r>
          </w:p>
        </w:tc>
        <w:tc>
          <w:tcPr>
            <w:tcW w:w="7200" w:type="dxa"/>
          </w:tcPr>
          <w:p w:rsidR="00B93725" w:rsidRDefault="00B93725" w:rsidP="00B93725">
            <w:pPr>
              <w:pStyle w:val="ListParagraph"/>
              <w:ind w:left="0"/>
              <w:rPr>
                <w:rFonts w:ascii="'regression', 'binary(Classfica" w:hAnsi="'regression', 'binary(Classfica" w:hint="eastAsia"/>
              </w:rPr>
            </w:pPr>
            <w:r>
              <w:rPr>
                <w:rFonts w:ascii="'regression', 'binary(Classfica" w:hAnsi="'regression', 'binary(Classfica" w:hint="eastAsia"/>
              </w:rPr>
              <w:t>노래정보에</w:t>
            </w:r>
            <w:r>
              <w:rPr>
                <w:rFonts w:ascii="'regression', 'binary(Classfica" w:hAnsi="'regression', 'binary(Classfica" w:hint="eastAsia"/>
              </w:rPr>
              <w:t xml:space="preserve"> </w:t>
            </w:r>
            <w:r>
              <w:rPr>
                <w:rFonts w:ascii="'regression', 'binary(Classfica" w:hAnsi="'regression', 'binary(Classfica" w:hint="eastAsia"/>
              </w:rPr>
              <w:t>있는</w:t>
            </w:r>
            <w:r>
              <w:rPr>
                <w:rFonts w:ascii="'regression', 'binary(Classfica" w:hAnsi="'regression', 'binary(Classfica" w:hint="eastAsia"/>
              </w:rPr>
              <w:t xml:space="preserve"> </w:t>
            </w:r>
            <w:r>
              <w:rPr>
                <w:rFonts w:ascii="'regression', 'binary(Classfica" w:hAnsi="'regression', 'binary(Classfica" w:hint="eastAsia"/>
              </w:rPr>
              <w:t>노래의</w:t>
            </w:r>
            <w:r>
              <w:rPr>
                <w:rFonts w:ascii="'regression', 'binary(Classfica" w:hAnsi="'regression', 'binary(Classfica" w:hint="eastAsia"/>
              </w:rPr>
              <w:t xml:space="preserve"> </w:t>
            </w:r>
            <w:r>
              <w:rPr>
                <w:rFonts w:ascii="'regression', 'binary(Classfica" w:hAnsi="'regression', 'binary(Classfica" w:hint="eastAsia"/>
              </w:rPr>
              <w:t>연도를</w:t>
            </w:r>
            <w:r>
              <w:rPr>
                <w:rFonts w:ascii="'regression', 'binary(Classfica" w:hAnsi="'regression', 'binary(Classfica" w:hint="eastAsia"/>
              </w:rPr>
              <w:t xml:space="preserve"> </w:t>
            </w:r>
            <w:r>
              <w:rPr>
                <w:rFonts w:ascii="'regression', 'binary(Classfica" w:hAnsi="'regression', 'binary(Classfica"/>
              </w:rPr>
              <w:t>Feature</w:t>
            </w:r>
            <w:r>
              <w:rPr>
                <w:rFonts w:ascii="'regression', 'binary(Classfica" w:hAnsi="'regression', 'binary(Classfica" w:hint="eastAsia"/>
              </w:rPr>
              <w:t>에</w:t>
            </w:r>
            <w:r>
              <w:rPr>
                <w:rFonts w:ascii="'regression', 'binary(Classfica" w:hAnsi="'regression', 'binary(Classfica" w:hint="eastAsia"/>
              </w:rPr>
              <w:t xml:space="preserve"> </w:t>
            </w:r>
            <w:r>
              <w:rPr>
                <w:rFonts w:ascii="'regression', 'binary(Classfica" w:hAnsi="'regression', 'binary(Classfica" w:hint="eastAsia"/>
              </w:rPr>
              <w:t>추가</w:t>
            </w:r>
            <w:r>
              <w:rPr>
                <w:rFonts w:ascii="'regression', 'binary(Classfica" w:hAnsi="'regression', 'binary(Classfica" w:hint="eastAsia"/>
              </w:rPr>
              <w:t>.</w:t>
            </w:r>
          </w:p>
        </w:tc>
        <w:tc>
          <w:tcPr>
            <w:tcW w:w="1075" w:type="dxa"/>
          </w:tcPr>
          <w:p w:rsidR="00B93725" w:rsidRDefault="00B93725" w:rsidP="00B93725">
            <w:pPr>
              <w:pStyle w:val="ListParagraph"/>
              <w:ind w:left="0"/>
              <w:jc w:val="center"/>
              <w:rPr>
                <w:rFonts w:ascii="'regression', 'binary(Classfica" w:hAnsi="'regression', 'binary(Classfica" w:hint="eastAsia"/>
              </w:rPr>
            </w:pPr>
            <w:r>
              <w:rPr>
                <w:rFonts w:ascii="'regression', 'binary(Classfica" w:hAnsi="'regression', 'binary(Classfica"/>
              </w:rPr>
              <w:t>64.2%</w:t>
            </w:r>
          </w:p>
        </w:tc>
      </w:tr>
      <w:tr w:rsidR="00B93725" w:rsidTr="00F20A26">
        <w:tc>
          <w:tcPr>
            <w:tcW w:w="715" w:type="dxa"/>
          </w:tcPr>
          <w:p w:rsidR="00B93725" w:rsidRDefault="00B93725" w:rsidP="00B93725">
            <w:pPr>
              <w:pStyle w:val="ListParagraph"/>
              <w:ind w:left="0"/>
              <w:jc w:val="center"/>
              <w:rPr>
                <w:rFonts w:ascii="'regression', 'binary(Classfica" w:hAnsi="'regression', 'binary(Classfica" w:hint="eastAsia"/>
              </w:rPr>
            </w:pPr>
            <w:r>
              <w:rPr>
                <w:rFonts w:ascii="'regression', 'binary(Classfica" w:hAnsi="'regression', 'binary(Classfica"/>
              </w:rPr>
              <w:t>4</w:t>
            </w:r>
          </w:p>
        </w:tc>
        <w:tc>
          <w:tcPr>
            <w:tcW w:w="7200" w:type="dxa"/>
          </w:tcPr>
          <w:p w:rsidR="00B93725" w:rsidRDefault="00B93725" w:rsidP="00B93725">
            <w:pPr>
              <w:pStyle w:val="ListParagraph"/>
              <w:ind w:left="0"/>
              <w:rPr>
                <w:rFonts w:ascii="'regression', 'binary(Classfica" w:hAnsi="'regression', 'binary(Classfica" w:hint="eastAsia"/>
              </w:rPr>
            </w:pPr>
            <w:r>
              <w:rPr>
                <w:rFonts w:ascii="'regression', 'binary(Classfica" w:hAnsi="'regression', 'binary(Classfica" w:hint="eastAsia"/>
              </w:rPr>
              <w:t>유저들의</w:t>
            </w:r>
            <w:r>
              <w:rPr>
                <w:rFonts w:ascii="'regression', 'binary(Classfica" w:hAnsi="'regression', 'binary(Classfica" w:hint="eastAsia"/>
              </w:rPr>
              <w:t xml:space="preserve"> </w:t>
            </w:r>
            <w:r>
              <w:rPr>
                <w:rFonts w:ascii="'regression', 'binary(Classfica" w:hAnsi="'regression', 'binary(Classfica" w:hint="eastAsia"/>
              </w:rPr>
              <w:t>계정</w:t>
            </w:r>
            <w:r>
              <w:rPr>
                <w:rFonts w:ascii="'regression', 'binary(Classfica" w:hAnsi="'regression', 'binary(Classfica" w:hint="eastAsia"/>
              </w:rPr>
              <w:t xml:space="preserve"> </w:t>
            </w:r>
            <w:r>
              <w:rPr>
                <w:rFonts w:ascii="'regression', 'binary(Classfica" w:hAnsi="'regression', 'binary(Classfica" w:hint="eastAsia"/>
              </w:rPr>
              <w:t>등록일</w:t>
            </w:r>
            <w:r>
              <w:rPr>
                <w:rFonts w:ascii="'regression', 'binary(Classfica" w:hAnsi="'regression', 'binary(Classfica" w:hint="eastAsia"/>
              </w:rPr>
              <w:t>,</w:t>
            </w:r>
            <w:r>
              <w:rPr>
                <w:rFonts w:ascii="'regression', 'binary(Classfica" w:hAnsi="'regression', 'binary(Classfica"/>
              </w:rPr>
              <w:t xml:space="preserve"> </w:t>
            </w:r>
            <w:r>
              <w:rPr>
                <w:rFonts w:ascii="'regression', 'binary(Classfica" w:hAnsi="'regression', 'binary(Classfica" w:hint="eastAsia"/>
              </w:rPr>
              <w:t>만료일을</w:t>
            </w:r>
            <w:r>
              <w:rPr>
                <w:rFonts w:ascii="'regression', 'binary(Classfica" w:hAnsi="'regression', 'binary(Classfica" w:hint="eastAsia"/>
              </w:rPr>
              <w:t xml:space="preserve"> </w:t>
            </w:r>
            <w:r>
              <w:rPr>
                <w:rFonts w:ascii="'regression', 'binary(Classfica" w:hAnsi="'regression', 'binary(Classfica" w:hint="eastAsia"/>
              </w:rPr>
              <w:t>년</w:t>
            </w:r>
            <w:r>
              <w:rPr>
                <w:rFonts w:ascii="'regression', 'binary(Classfica" w:hAnsi="'regression', 'binary(Classfica" w:hint="eastAsia"/>
              </w:rPr>
              <w:t>/</w:t>
            </w:r>
            <w:r>
              <w:rPr>
                <w:rFonts w:ascii="'regression', 'binary(Classfica" w:hAnsi="'regression', 'binary(Classfica" w:hint="eastAsia"/>
              </w:rPr>
              <w:t>월</w:t>
            </w:r>
            <w:r>
              <w:rPr>
                <w:rFonts w:ascii="'regression', 'binary(Classfica" w:hAnsi="'regression', 'binary(Classfica" w:hint="eastAsia"/>
              </w:rPr>
              <w:t>/</w:t>
            </w:r>
            <w:r>
              <w:rPr>
                <w:rFonts w:ascii="'regression', 'binary(Classfica" w:hAnsi="'regression', 'binary(Classfica" w:hint="eastAsia"/>
              </w:rPr>
              <w:t>일</w:t>
            </w:r>
            <w:r>
              <w:rPr>
                <w:rFonts w:ascii="'regression', 'binary(Classfica" w:hAnsi="'regression', 'binary(Classfica" w:hint="eastAsia"/>
              </w:rPr>
              <w:t xml:space="preserve"> </w:t>
            </w:r>
            <w:r>
              <w:rPr>
                <w:rFonts w:ascii="'regression', 'binary(Classfica" w:hAnsi="'regression', 'binary(Classfica" w:hint="eastAsia"/>
              </w:rPr>
              <w:t>각각의</w:t>
            </w:r>
            <w:r>
              <w:rPr>
                <w:rFonts w:ascii="'regression', 'binary(Classfica" w:hAnsi="'regression', 'binary(Classfica" w:hint="eastAsia"/>
              </w:rPr>
              <w:t xml:space="preserve"> </w:t>
            </w:r>
            <w:r>
              <w:rPr>
                <w:rFonts w:ascii="'regression', 'binary(Classfica" w:hAnsi="'regression', 'binary(Classfica"/>
              </w:rPr>
              <w:t>Feature</w:t>
            </w:r>
            <w:r>
              <w:rPr>
                <w:rFonts w:ascii="'regression', 'binary(Classfica" w:hAnsi="'regression', 'binary(Classfica" w:hint="eastAsia"/>
              </w:rPr>
              <w:t>로</w:t>
            </w:r>
            <w:r>
              <w:rPr>
                <w:rFonts w:ascii="'regression', 'binary(Classfica" w:hAnsi="'regression', 'binary(Classfica" w:hint="eastAsia"/>
              </w:rPr>
              <w:t xml:space="preserve"> </w:t>
            </w:r>
            <w:r>
              <w:rPr>
                <w:rFonts w:ascii="'regression', 'binary(Classfica" w:hAnsi="'regression', 'binary(Classfica" w:hint="eastAsia"/>
              </w:rPr>
              <w:t>세분화</w:t>
            </w:r>
            <w:r>
              <w:rPr>
                <w:rFonts w:ascii="'regression', 'binary(Classfica" w:hAnsi="'regression', 'binary(Classfica" w:hint="eastAsia"/>
              </w:rPr>
              <w:t>.</w:t>
            </w:r>
          </w:p>
        </w:tc>
        <w:tc>
          <w:tcPr>
            <w:tcW w:w="1075" w:type="dxa"/>
          </w:tcPr>
          <w:p w:rsidR="00B93725" w:rsidRDefault="00B93725" w:rsidP="00B93725">
            <w:pPr>
              <w:pStyle w:val="ListParagraph"/>
              <w:ind w:left="0"/>
              <w:jc w:val="center"/>
              <w:rPr>
                <w:rFonts w:ascii="'regression', 'binary(Classfica" w:hAnsi="'regression', 'binary(Classfica" w:hint="eastAsia"/>
              </w:rPr>
            </w:pPr>
            <w:r>
              <w:rPr>
                <w:rFonts w:ascii="'regression', 'binary(Classfica" w:hAnsi="'regression', 'binary(Classfica"/>
              </w:rPr>
              <w:t>65.6%</w:t>
            </w:r>
          </w:p>
        </w:tc>
      </w:tr>
      <w:tr w:rsidR="00B93725" w:rsidTr="00F20A26">
        <w:tc>
          <w:tcPr>
            <w:tcW w:w="715" w:type="dxa"/>
          </w:tcPr>
          <w:p w:rsidR="00B93725" w:rsidRDefault="00B93725" w:rsidP="00B93725">
            <w:pPr>
              <w:pStyle w:val="ListParagraph"/>
              <w:ind w:left="0"/>
              <w:jc w:val="center"/>
              <w:rPr>
                <w:rFonts w:ascii="'regression', 'binary(Classfica" w:hAnsi="'regression', 'binary(Classfica" w:hint="eastAsia"/>
              </w:rPr>
            </w:pPr>
            <w:r>
              <w:rPr>
                <w:rFonts w:ascii="'regression', 'binary(Classfica" w:hAnsi="'regression', 'binary(Classfica"/>
              </w:rPr>
              <w:t>5</w:t>
            </w:r>
          </w:p>
        </w:tc>
        <w:tc>
          <w:tcPr>
            <w:tcW w:w="7200" w:type="dxa"/>
          </w:tcPr>
          <w:p w:rsidR="00B93725" w:rsidRDefault="00B93725" w:rsidP="00B93725">
            <w:pPr>
              <w:pStyle w:val="ListParagraph"/>
              <w:ind w:left="0"/>
              <w:rPr>
                <w:rFonts w:ascii="'regression', 'binary(Classfica" w:hAnsi="'regression', 'binary(Classfica" w:hint="eastAsia"/>
              </w:rPr>
            </w:pPr>
            <w:r>
              <w:rPr>
                <w:rFonts w:ascii="'regression', 'binary(Classfica" w:hAnsi="'regression', 'binary(Classfica" w:hint="eastAsia"/>
              </w:rPr>
              <w:t>노래를</w:t>
            </w:r>
            <w:r>
              <w:rPr>
                <w:rFonts w:ascii="'regression', 'binary(Classfica" w:hAnsi="'regression', 'binary(Classfica" w:hint="eastAsia"/>
              </w:rPr>
              <w:t xml:space="preserve"> </w:t>
            </w:r>
            <w:r>
              <w:rPr>
                <w:rFonts w:ascii="'regression', 'binary(Classfica" w:hAnsi="'regression', 'binary(Classfica" w:hint="eastAsia"/>
              </w:rPr>
              <w:t>만든</w:t>
            </w:r>
            <w:r>
              <w:rPr>
                <w:rFonts w:ascii="'regression', 'binary(Classfica" w:hAnsi="'regression', 'binary(Classfica" w:hint="eastAsia"/>
              </w:rPr>
              <w:t xml:space="preserve"> </w:t>
            </w:r>
            <w:r>
              <w:rPr>
                <w:rFonts w:ascii="'regression', 'binary(Classfica" w:hAnsi="'regression', 'binary(Classfica" w:hint="eastAsia"/>
              </w:rPr>
              <w:t>아티스트</w:t>
            </w:r>
            <w:r>
              <w:rPr>
                <w:rFonts w:ascii="'regression', 'binary(Classfica" w:hAnsi="'regression', 'binary(Classfica" w:hint="eastAsia"/>
              </w:rPr>
              <w:t>,</w:t>
            </w:r>
            <w:r>
              <w:rPr>
                <w:rFonts w:ascii="'regression', 'binary(Classfica" w:hAnsi="'regression', 'binary(Classfica"/>
              </w:rPr>
              <w:t xml:space="preserve"> </w:t>
            </w:r>
            <w:r>
              <w:rPr>
                <w:rFonts w:ascii="'regression', 'binary(Classfica" w:hAnsi="'regression', 'binary(Classfica" w:hint="eastAsia"/>
              </w:rPr>
              <w:t>작곡가</w:t>
            </w:r>
            <w:r>
              <w:rPr>
                <w:rFonts w:ascii="'regression', 'binary(Classfica" w:hAnsi="'regression', 'binary(Classfica" w:hint="eastAsia"/>
              </w:rPr>
              <w:t xml:space="preserve">, </w:t>
            </w:r>
            <w:r>
              <w:rPr>
                <w:rFonts w:ascii="'regression', 'binary(Classfica" w:hAnsi="'regression', 'binary(Classfica" w:hint="eastAsia"/>
              </w:rPr>
              <w:t>작사의</w:t>
            </w:r>
            <w:r>
              <w:rPr>
                <w:rFonts w:ascii="'regression', 'binary(Classfica" w:hAnsi="'regression', 'binary(Classfica" w:hint="eastAsia"/>
              </w:rPr>
              <w:t xml:space="preserve"> </w:t>
            </w:r>
            <w:r>
              <w:rPr>
                <w:rFonts w:ascii="'regression', 'binary(Classfica" w:hAnsi="'regression', 'binary(Classfica" w:hint="eastAsia"/>
              </w:rPr>
              <w:t>숫자들을</w:t>
            </w:r>
            <w:r>
              <w:rPr>
                <w:rFonts w:ascii="'regression', 'binary(Classfica" w:hAnsi="'regression', 'binary(Classfica" w:hint="eastAsia"/>
              </w:rPr>
              <w:t xml:space="preserve"> </w:t>
            </w:r>
            <w:r>
              <w:rPr>
                <w:rFonts w:ascii="'regression', 'binary(Classfica" w:hAnsi="'regression', 'binary(Classfica" w:hint="eastAsia"/>
              </w:rPr>
              <w:t>각각의</w:t>
            </w:r>
            <w:r>
              <w:rPr>
                <w:rFonts w:ascii="'regression', 'binary(Classfica" w:hAnsi="'regression', 'binary(Classfica" w:hint="eastAsia"/>
              </w:rPr>
              <w:t xml:space="preserve"> </w:t>
            </w:r>
            <w:r>
              <w:rPr>
                <w:rFonts w:ascii="'regression', 'binary(Classfica" w:hAnsi="'regression', 'binary(Classfica"/>
              </w:rPr>
              <w:t>Feature</w:t>
            </w:r>
            <w:r>
              <w:rPr>
                <w:rFonts w:ascii="'regression', 'binary(Classfica" w:hAnsi="'regression', 'binary(Classfica" w:hint="eastAsia"/>
              </w:rPr>
              <w:t>로</w:t>
            </w:r>
            <w:r>
              <w:rPr>
                <w:rFonts w:ascii="'regression', 'binary(Classfica" w:hAnsi="'regression', 'binary(Classfica" w:hint="eastAsia"/>
              </w:rPr>
              <w:t xml:space="preserve"> </w:t>
            </w:r>
            <w:r>
              <w:rPr>
                <w:rFonts w:ascii="'regression', 'binary(Classfica" w:hAnsi="'regression', 'binary(Classfica" w:hint="eastAsia"/>
              </w:rPr>
              <w:t>추가</w:t>
            </w:r>
            <w:r>
              <w:rPr>
                <w:rFonts w:ascii="'regression', 'binary(Classfica" w:hAnsi="'regression', 'binary(Classfica" w:hint="eastAsia"/>
              </w:rPr>
              <w:t>.</w:t>
            </w:r>
          </w:p>
        </w:tc>
        <w:tc>
          <w:tcPr>
            <w:tcW w:w="1075" w:type="dxa"/>
          </w:tcPr>
          <w:p w:rsidR="00B93725" w:rsidRDefault="00B93725" w:rsidP="00B93725">
            <w:pPr>
              <w:pStyle w:val="ListParagraph"/>
              <w:ind w:left="0"/>
              <w:jc w:val="center"/>
              <w:rPr>
                <w:rFonts w:ascii="'regression', 'binary(Classfica" w:hAnsi="'regression', 'binary(Classfica" w:hint="eastAsia"/>
              </w:rPr>
            </w:pPr>
            <w:r>
              <w:rPr>
                <w:rFonts w:ascii="'regression', 'binary(Classfica" w:hAnsi="'regression', 'binary(Classfica"/>
              </w:rPr>
              <w:t>66.8%</w:t>
            </w:r>
          </w:p>
        </w:tc>
      </w:tr>
      <w:tr w:rsidR="00B93725" w:rsidTr="00F20A26">
        <w:tc>
          <w:tcPr>
            <w:tcW w:w="715" w:type="dxa"/>
          </w:tcPr>
          <w:p w:rsidR="00B93725" w:rsidRDefault="00B93725" w:rsidP="00B93725">
            <w:pPr>
              <w:pStyle w:val="ListParagraph"/>
              <w:ind w:left="0"/>
              <w:jc w:val="center"/>
              <w:rPr>
                <w:rFonts w:ascii="'regression', 'binary(Classfica" w:hAnsi="'regression', 'binary(Classfica" w:hint="eastAsia"/>
              </w:rPr>
            </w:pPr>
            <w:r>
              <w:rPr>
                <w:rFonts w:ascii="'regression', 'binary(Classfica" w:hAnsi="'regression', 'binary(Classfica"/>
              </w:rPr>
              <w:t>6</w:t>
            </w:r>
          </w:p>
        </w:tc>
        <w:tc>
          <w:tcPr>
            <w:tcW w:w="7200" w:type="dxa"/>
          </w:tcPr>
          <w:p w:rsidR="00B93725" w:rsidRDefault="00B93725" w:rsidP="00B93725">
            <w:pPr>
              <w:pStyle w:val="ListParagraph"/>
              <w:ind w:left="0"/>
              <w:rPr>
                <w:rFonts w:ascii="'regression', 'binary(Classfica" w:hAnsi="'regression', 'binary(Classfica" w:hint="eastAsia"/>
              </w:rPr>
            </w:pPr>
            <w:r>
              <w:rPr>
                <w:rFonts w:ascii="'regression', 'binary(Classfica" w:hAnsi="'regression', 'binary(Classfica" w:hint="eastAsia"/>
              </w:rPr>
              <w:t>노래</w:t>
            </w:r>
            <w:r>
              <w:rPr>
                <w:rFonts w:ascii="'regression', 'binary(Classfica" w:hAnsi="'regression', 'binary(Classfica" w:hint="eastAsia"/>
              </w:rPr>
              <w:t xml:space="preserve"> </w:t>
            </w:r>
            <w:r>
              <w:rPr>
                <w:rFonts w:ascii="'regression', 'binary(Classfica" w:hAnsi="'regression', 'binary(Classfica" w:hint="eastAsia"/>
              </w:rPr>
              <w:t>길이에</w:t>
            </w:r>
            <w:r>
              <w:rPr>
                <w:rFonts w:ascii="'regression', 'binary(Classfica" w:hAnsi="'regression', 'binary(Classfica" w:hint="eastAsia"/>
              </w:rPr>
              <w:t xml:space="preserve"> </w:t>
            </w:r>
            <w:r>
              <w:rPr>
                <w:rFonts w:ascii="'regression', 'binary(Classfica" w:hAnsi="'regression', 'binary(Classfica" w:hint="eastAsia"/>
              </w:rPr>
              <w:t>따라</w:t>
            </w:r>
            <w:r>
              <w:rPr>
                <w:rFonts w:ascii="'regression', 'binary(Classfica" w:hAnsi="'regression', 'binary(Classfica" w:hint="eastAsia"/>
              </w:rPr>
              <w:t xml:space="preserve"> </w:t>
            </w:r>
            <w:r>
              <w:rPr>
                <w:rFonts w:ascii="'regression', 'binary(Classfica" w:hAnsi="'regression', 'binary(Classfica" w:hint="eastAsia"/>
              </w:rPr>
              <w:t>부여한</w:t>
            </w:r>
            <w:r>
              <w:rPr>
                <w:rFonts w:ascii="'regression', 'binary(Classfica" w:hAnsi="'regression', 'binary(Classfica" w:hint="eastAsia"/>
              </w:rPr>
              <w:t xml:space="preserve"> </w:t>
            </w:r>
            <w:r>
              <w:rPr>
                <w:rFonts w:ascii="'regression', 'binary(Classfica" w:hAnsi="'regression', 'binary(Classfica" w:hint="eastAsia"/>
              </w:rPr>
              <w:t>점수를</w:t>
            </w:r>
            <w:r>
              <w:rPr>
                <w:rFonts w:ascii="'regression', 'binary(Classfica" w:hAnsi="'regression', 'binary(Classfica" w:hint="eastAsia"/>
              </w:rPr>
              <w:t xml:space="preserve"> </w:t>
            </w:r>
            <w:r>
              <w:rPr>
                <w:rFonts w:ascii="'regression', 'binary(Classfica" w:hAnsi="'regression', 'binary(Classfica"/>
              </w:rPr>
              <w:t>Feature</w:t>
            </w:r>
            <w:r>
              <w:rPr>
                <w:rFonts w:ascii="'regression', 'binary(Classfica" w:hAnsi="'regression', 'binary(Classfica" w:hint="eastAsia"/>
              </w:rPr>
              <w:t>에</w:t>
            </w:r>
            <w:r>
              <w:rPr>
                <w:rFonts w:ascii="'regression', 'binary(Classfica" w:hAnsi="'regression', 'binary(Classfica" w:hint="eastAsia"/>
              </w:rPr>
              <w:t xml:space="preserve"> </w:t>
            </w:r>
            <w:r>
              <w:rPr>
                <w:rFonts w:ascii="'regression', 'binary(Classfica" w:hAnsi="'regression', 'binary(Classfica" w:hint="eastAsia"/>
              </w:rPr>
              <w:t>추가</w:t>
            </w:r>
            <w:r>
              <w:rPr>
                <w:rFonts w:ascii="'regression', 'binary(Classfica" w:hAnsi="'regression', 'binary(Classfica" w:hint="eastAsia"/>
              </w:rPr>
              <w:t xml:space="preserve"> </w:t>
            </w:r>
            <w:r>
              <w:rPr>
                <w:rFonts w:ascii="'regression', 'binary(Classfica" w:hAnsi="'regression', 'binary(Classfica"/>
              </w:rPr>
              <w:t>.</w:t>
            </w:r>
          </w:p>
        </w:tc>
        <w:tc>
          <w:tcPr>
            <w:tcW w:w="1075" w:type="dxa"/>
          </w:tcPr>
          <w:p w:rsidR="00B93725" w:rsidRDefault="00B93725" w:rsidP="00B93725">
            <w:pPr>
              <w:pStyle w:val="ListParagraph"/>
              <w:ind w:left="0"/>
              <w:jc w:val="center"/>
              <w:rPr>
                <w:rFonts w:ascii="'regression', 'binary(Classfica" w:hAnsi="'regression', 'binary(Classfica" w:hint="eastAsia"/>
              </w:rPr>
            </w:pPr>
            <w:r>
              <w:rPr>
                <w:rFonts w:ascii="'regression', 'binary(Classfica" w:hAnsi="'regression', 'binary(Classfica"/>
              </w:rPr>
              <w:t>67.6%</w:t>
            </w:r>
          </w:p>
        </w:tc>
      </w:tr>
      <w:tr w:rsidR="00B93725" w:rsidTr="00F20A26">
        <w:tc>
          <w:tcPr>
            <w:tcW w:w="715" w:type="dxa"/>
          </w:tcPr>
          <w:p w:rsidR="00B93725" w:rsidRDefault="00B93725" w:rsidP="00B93725">
            <w:pPr>
              <w:pStyle w:val="ListParagraph"/>
              <w:ind w:left="0"/>
              <w:jc w:val="center"/>
              <w:rPr>
                <w:rFonts w:ascii="'regression', 'binary(Classfica" w:hAnsi="'regression', 'binary(Classfica" w:hint="eastAsia"/>
              </w:rPr>
            </w:pPr>
            <w:r>
              <w:rPr>
                <w:rFonts w:ascii="'regression', 'binary(Classfica" w:hAnsi="'regression', 'binary(Classfica"/>
              </w:rPr>
              <w:t>7</w:t>
            </w:r>
          </w:p>
        </w:tc>
        <w:tc>
          <w:tcPr>
            <w:tcW w:w="7200" w:type="dxa"/>
          </w:tcPr>
          <w:p w:rsidR="00B93725" w:rsidRDefault="00B93725" w:rsidP="00B93725">
            <w:pPr>
              <w:pStyle w:val="ListParagraph"/>
              <w:ind w:left="0"/>
              <w:rPr>
                <w:rFonts w:ascii="'regression', 'binary(Classfica" w:hAnsi="'regression', 'binary(Classfica" w:hint="eastAsia"/>
              </w:rPr>
            </w:pPr>
            <w:r>
              <w:rPr>
                <w:rFonts w:ascii="'regression', 'binary(Classfica" w:hAnsi="'regression', 'binary(Classfica" w:hint="eastAsia"/>
              </w:rPr>
              <w:t>데이터</w:t>
            </w:r>
            <w:r>
              <w:rPr>
                <w:rFonts w:ascii="'regression', 'binary(Classfica" w:hAnsi="'regression', 'binary(Classfica" w:hint="eastAsia"/>
              </w:rPr>
              <w:t xml:space="preserve"> </w:t>
            </w:r>
            <w:r>
              <w:rPr>
                <w:rFonts w:ascii="'regression', 'binary(Classfica" w:hAnsi="'regression', 'binary(Classfica" w:hint="eastAsia"/>
              </w:rPr>
              <w:t>상에서</w:t>
            </w:r>
            <w:r>
              <w:rPr>
                <w:rFonts w:ascii="'regression', 'binary(Classfica" w:hAnsi="'regression', 'binary(Classfica" w:hint="eastAsia"/>
              </w:rPr>
              <w:t xml:space="preserve"> </w:t>
            </w:r>
            <w:r>
              <w:rPr>
                <w:rFonts w:ascii="'regression', 'binary(Classfica" w:hAnsi="'regression', 'binary(Classfica" w:hint="eastAsia"/>
              </w:rPr>
              <w:t>노래가</w:t>
            </w:r>
            <w:r>
              <w:rPr>
                <w:rFonts w:ascii="'regression', 'binary(Classfica" w:hAnsi="'regression', 'binary(Classfica" w:hint="eastAsia"/>
              </w:rPr>
              <w:t xml:space="preserve"> </w:t>
            </w:r>
            <w:r>
              <w:rPr>
                <w:rFonts w:ascii="'regression', 'binary(Classfica" w:hAnsi="'regression', 'binary(Classfica" w:hint="eastAsia"/>
              </w:rPr>
              <w:t>재생된</w:t>
            </w:r>
            <w:r>
              <w:rPr>
                <w:rFonts w:ascii="'regression', 'binary(Classfica" w:hAnsi="'regression', 'binary(Classfica" w:hint="eastAsia"/>
              </w:rPr>
              <w:t xml:space="preserve"> </w:t>
            </w:r>
            <w:r>
              <w:rPr>
                <w:rFonts w:ascii="'regression', 'binary(Classfica" w:hAnsi="'regression', 'binary(Classfica" w:hint="eastAsia"/>
              </w:rPr>
              <w:t>횟수를</w:t>
            </w:r>
            <w:r>
              <w:rPr>
                <w:rFonts w:ascii="'regression', 'binary(Classfica" w:hAnsi="'regression', 'binary(Classfica" w:hint="eastAsia"/>
              </w:rPr>
              <w:t xml:space="preserve"> </w:t>
            </w:r>
            <w:r>
              <w:rPr>
                <w:rFonts w:ascii="'regression', 'binary(Classfica" w:hAnsi="'regression', 'binary(Classfica"/>
              </w:rPr>
              <w:t xml:space="preserve"> </w:t>
            </w:r>
            <w:r>
              <w:rPr>
                <w:rFonts w:ascii="'regression', 'binary(Classfica" w:hAnsi="'regression', 'binary(Classfica" w:hint="eastAsia"/>
              </w:rPr>
              <w:t>Feature</w:t>
            </w:r>
            <w:r>
              <w:rPr>
                <w:rFonts w:ascii="'regression', 'binary(Classfica" w:hAnsi="'regression', 'binary(Classfica" w:hint="eastAsia"/>
              </w:rPr>
              <w:t>에</w:t>
            </w:r>
            <w:r>
              <w:rPr>
                <w:rFonts w:ascii="'regression', 'binary(Classfica" w:hAnsi="'regression', 'binary(Classfica" w:hint="eastAsia"/>
              </w:rPr>
              <w:t xml:space="preserve"> </w:t>
            </w:r>
            <w:r>
              <w:rPr>
                <w:rFonts w:ascii="'regression', 'binary(Classfica" w:hAnsi="'regression', 'binary(Classfica" w:hint="eastAsia"/>
              </w:rPr>
              <w:t>추가</w:t>
            </w:r>
            <w:r>
              <w:rPr>
                <w:rFonts w:ascii="'regression', 'binary(Classfica" w:hAnsi="'regression', 'binary(Classfica" w:hint="eastAsia"/>
              </w:rPr>
              <w:t>.</w:t>
            </w:r>
            <w:r>
              <w:rPr>
                <w:rFonts w:ascii="'regression', 'binary(Classfica" w:hAnsi="'regression', 'binary(Classfica"/>
              </w:rPr>
              <w:t>.</w:t>
            </w:r>
          </w:p>
        </w:tc>
        <w:tc>
          <w:tcPr>
            <w:tcW w:w="1075" w:type="dxa"/>
          </w:tcPr>
          <w:p w:rsidR="00B93725" w:rsidRDefault="00B93725" w:rsidP="00B93725">
            <w:pPr>
              <w:pStyle w:val="ListParagraph"/>
              <w:ind w:left="0"/>
              <w:jc w:val="center"/>
              <w:rPr>
                <w:rFonts w:ascii="'regression', 'binary(Classfica" w:hAnsi="'regression', 'binary(Classfica" w:hint="eastAsia"/>
              </w:rPr>
            </w:pPr>
            <w:r>
              <w:rPr>
                <w:rFonts w:ascii="'regression', 'binary(Classfica" w:hAnsi="'regression', 'binary(Classfica"/>
              </w:rPr>
              <w:t>68.3%</w:t>
            </w:r>
          </w:p>
        </w:tc>
      </w:tr>
      <w:tr w:rsidR="00B93725" w:rsidTr="00F20A26">
        <w:tc>
          <w:tcPr>
            <w:tcW w:w="715" w:type="dxa"/>
          </w:tcPr>
          <w:p w:rsidR="00B93725" w:rsidRDefault="00B93725" w:rsidP="00B93725">
            <w:pPr>
              <w:pStyle w:val="ListParagraph"/>
              <w:ind w:left="0"/>
              <w:jc w:val="center"/>
              <w:rPr>
                <w:rFonts w:ascii="'regression', 'binary(Classfica" w:hAnsi="'regression', 'binary(Classfica" w:hint="eastAsia"/>
              </w:rPr>
            </w:pPr>
            <w:r>
              <w:rPr>
                <w:rFonts w:ascii="'regression', 'binary(Classfica" w:hAnsi="'regression', 'binary(Classfica"/>
              </w:rPr>
              <w:t>8</w:t>
            </w:r>
          </w:p>
        </w:tc>
        <w:tc>
          <w:tcPr>
            <w:tcW w:w="7200" w:type="dxa"/>
          </w:tcPr>
          <w:p w:rsidR="00B93725" w:rsidRPr="00FB250A" w:rsidRDefault="00B93725" w:rsidP="00B93725">
            <w:pPr>
              <w:pStyle w:val="ListParagraph"/>
              <w:ind w:left="0"/>
              <w:rPr>
                <w:rFonts w:ascii="'regression', 'binary(Classfica" w:hAnsi="'regression', 'binary(Classfica" w:hint="eastAsia"/>
              </w:rPr>
            </w:pPr>
            <w:r>
              <w:rPr>
                <w:rFonts w:ascii="'regression', 'binary(Classfica" w:hAnsi="'regression', 'binary(Classfica" w:hint="eastAsia"/>
              </w:rPr>
              <w:t>데이터</w:t>
            </w:r>
            <w:r>
              <w:rPr>
                <w:rFonts w:ascii="'regression', 'binary(Classfica" w:hAnsi="'regression', 'binary(Classfica" w:hint="eastAsia"/>
              </w:rPr>
              <w:t xml:space="preserve"> </w:t>
            </w:r>
            <w:r>
              <w:rPr>
                <w:rFonts w:ascii="'regression', 'binary(Classfica" w:hAnsi="'regression', 'binary(Classfica" w:hint="eastAsia"/>
              </w:rPr>
              <w:t>상에서</w:t>
            </w:r>
            <w:r>
              <w:rPr>
                <w:rFonts w:ascii="'regression', 'binary(Classfica" w:hAnsi="'regression', 'binary(Classfica" w:hint="eastAsia"/>
              </w:rPr>
              <w:t xml:space="preserve"> </w:t>
            </w:r>
            <w:r>
              <w:rPr>
                <w:rFonts w:ascii="'regression', 'binary(Classfica" w:hAnsi="'regression', 'binary(Classfica" w:hint="eastAsia"/>
              </w:rPr>
              <w:t>해당</w:t>
            </w:r>
            <w:r>
              <w:rPr>
                <w:rFonts w:ascii="'regression', 'binary(Classfica" w:hAnsi="'regression', 'binary(Classfica" w:hint="eastAsia"/>
              </w:rPr>
              <w:t xml:space="preserve"> </w:t>
            </w:r>
            <w:r>
              <w:rPr>
                <w:rFonts w:ascii="'regression', 'binary(Classfica" w:hAnsi="'regression', 'binary(Classfica" w:hint="eastAsia"/>
              </w:rPr>
              <w:t>가수의</w:t>
            </w:r>
            <w:r>
              <w:rPr>
                <w:rFonts w:ascii="'regression', 'binary(Classfica" w:hAnsi="'regression', 'binary(Classfica" w:hint="eastAsia"/>
              </w:rPr>
              <w:t xml:space="preserve"> </w:t>
            </w:r>
            <w:r>
              <w:rPr>
                <w:rFonts w:ascii="'regression', 'binary(Classfica" w:hAnsi="'regression', 'binary(Classfica" w:hint="eastAsia"/>
              </w:rPr>
              <w:t>노래가</w:t>
            </w:r>
            <w:r>
              <w:rPr>
                <w:rFonts w:ascii="'regression', 'binary(Classfica" w:hAnsi="'regression', 'binary(Classfica" w:hint="eastAsia"/>
              </w:rPr>
              <w:t xml:space="preserve"> </w:t>
            </w:r>
            <w:r>
              <w:rPr>
                <w:rFonts w:ascii="'regression', 'binary(Classfica" w:hAnsi="'regression', 'binary(Classfica" w:hint="eastAsia"/>
              </w:rPr>
              <w:t>재생된</w:t>
            </w:r>
            <w:r>
              <w:rPr>
                <w:rFonts w:ascii="'regression', 'binary(Classfica" w:hAnsi="'regression', 'binary(Classfica" w:hint="eastAsia"/>
              </w:rPr>
              <w:t xml:space="preserve"> </w:t>
            </w:r>
            <w:r>
              <w:rPr>
                <w:rFonts w:ascii="'regression', 'binary(Classfica" w:hAnsi="'regression', 'binary(Classfica" w:hint="eastAsia"/>
              </w:rPr>
              <w:t>횟수를</w:t>
            </w:r>
            <w:r>
              <w:rPr>
                <w:rFonts w:ascii="'regression', 'binary(Classfica" w:hAnsi="'regression', 'binary(Classfica" w:hint="eastAsia"/>
              </w:rPr>
              <w:t xml:space="preserve"> Feature</w:t>
            </w:r>
            <w:r>
              <w:rPr>
                <w:rFonts w:ascii="'regression', 'binary(Classfica" w:hAnsi="'regression', 'binary(Classfica" w:hint="eastAsia"/>
              </w:rPr>
              <w:t>에</w:t>
            </w:r>
            <w:r>
              <w:rPr>
                <w:rFonts w:ascii="'regression', 'binary(Classfica" w:hAnsi="'regression', 'binary(Classfica" w:hint="eastAsia"/>
              </w:rPr>
              <w:t xml:space="preserve"> </w:t>
            </w:r>
            <w:r>
              <w:rPr>
                <w:rFonts w:ascii="'regression', 'binary(Classfica" w:hAnsi="'regression', 'binary(Classfica" w:hint="eastAsia"/>
              </w:rPr>
              <w:t>추가</w:t>
            </w:r>
            <w:r>
              <w:rPr>
                <w:rFonts w:ascii="'regression', 'binary(Classfica" w:hAnsi="'regression', 'binary(Classfica" w:hint="eastAsia"/>
              </w:rPr>
              <w:t>.</w:t>
            </w:r>
          </w:p>
        </w:tc>
        <w:tc>
          <w:tcPr>
            <w:tcW w:w="1075" w:type="dxa"/>
          </w:tcPr>
          <w:p w:rsidR="00B93725" w:rsidRDefault="00B93725" w:rsidP="00B93725">
            <w:pPr>
              <w:pStyle w:val="ListParagraph"/>
              <w:ind w:left="0"/>
              <w:jc w:val="center"/>
              <w:rPr>
                <w:rFonts w:ascii="'regression', 'binary(Classfica" w:hAnsi="'regression', 'binary(Classfica" w:hint="eastAsia"/>
              </w:rPr>
            </w:pPr>
            <w:r>
              <w:rPr>
                <w:rFonts w:ascii="'regression', 'binary(Classfica" w:hAnsi="'regression', 'binary(Classfica"/>
              </w:rPr>
              <w:t>68.7%</w:t>
            </w:r>
          </w:p>
        </w:tc>
      </w:tr>
    </w:tbl>
    <w:p w:rsidR="00F20A26" w:rsidRDefault="00F20A26" w:rsidP="00F20A26">
      <w:pPr>
        <w:pStyle w:val="ListParagraph"/>
        <w:ind w:left="360"/>
        <w:rPr>
          <w:rFonts w:ascii="'regression', 'binary(Classfica" w:hAnsi="'regression', 'binary(Classfica" w:hint="eastAsia"/>
        </w:rPr>
      </w:pPr>
    </w:p>
    <w:p w:rsidR="00F20A26" w:rsidRDefault="00F20A26" w:rsidP="005D4CD7">
      <w:pPr>
        <w:pStyle w:val="ListParagraph"/>
        <w:numPr>
          <w:ilvl w:val="0"/>
          <w:numId w:val="1"/>
        </w:numPr>
        <w:rPr>
          <w:rFonts w:ascii="'regression', 'binary(Classfica" w:hAnsi="'regression', 'binary(Classfica"/>
        </w:rPr>
      </w:pPr>
      <w:r>
        <w:rPr>
          <w:rFonts w:ascii="'regression', 'binary(Classfica" w:hAnsi="'regression', 'binary(Classfica" w:hint="eastAsia"/>
        </w:rPr>
        <w:t>결과</w:t>
      </w:r>
    </w:p>
    <w:p w:rsidR="00F20A26" w:rsidRDefault="00F20A26" w:rsidP="00F20A26">
      <w:pPr>
        <w:pStyle w:val="ListParagraph"/>
        <w:numPr>
          <w:ilvl w:val="0"/>
          <w:numId w:val="2"/>
        </w:numPr>
        <w:rPr>
          <w:rFonts w:ascii="'regression', 'binary(Classfica" w:hAnsi="'regression', 'binary(Classfica"/>
        </w:rPr>
      </w:pPr>
      <w:r>
        <w:rPr>
          <w:rFonts w:ascii="'regression', 'binary(Classfica" w:hAnsi="'regression', 'binary(Classfica" w:hint="eastAsia"/>
        </w:rPr>
        <w:t>Lgbm</w:t>
      </w:r>
      <w:r>
        <w:rPr>
          <w:rFonts w:ascii="'regression', 'binary(Classfica" w:hAnsi="'regression', 'binary(Classfica" w:hint="eastAsia"/>
        </w:rPr>
        <w:t>을</w:t>
      </w:r>
      <w:r>
        <w:rPr>
          <w:rFonts w:ascii="'regression', 'binary(Classfica" w:hAnsi="'regression', 'binary(Classfica" w:hint="eastAsia"/>
        </w:rPr>
        <w:t xml:space="preserve"> </w:t>
      </w:r>
      <w:r>
        <w:rPr>
          <w:rFonts w:ascii="'regression', 'binary(Classfica" w:hAnsi="'regression', 'binary(Classfica" w:hint="eastAsia"/>
        </w:rPr>
        <w:t>통해서</w:t>
      </w:r>
      <w:r>
        <w:rPr>
          <w:rFonts w:ascii="'regression', 'binary(Classfica" w:hAnsi="'regression', 'binary(Classfica" w:hint="eastAsia"/>
        </w:rPr>
        <w:t xml:space="preserve"> </w:t>
      </w:r>
      <w:r>
        <w:rPr>
          <w:rFonts w:ascii="'regression', 'binary(Classfica" w:hAnsi="'regression', 'binary(Classfica"/>
        </w:rPr>
        <w:t>00%</w:t>
      </w:r>
      <w:r>
        <w:rPr>
          <w:rFonts w:ascii="'regression', 'binary(Classfica" w:hAnsi="'regression', 'binary(Classfica" w:hint="eastAsia"/>
        </w:rPr>
        <w:t>의</w:t>
      </w:r>
      <w:r>
        <w:rPr>
          <w:rFonts w:ascii="'regression', 'binary(Classfica" w:hAnsi="'regression', 'binary(Classfica" w:hint="eastAsia"/>
        </w:rPr>
        <w:t xml:space="preserve"> </w:t>
      </w:r>
      <w:r>
        <w:rPr>
          <w:rFonts w:ascii="'regression', 'binary(Classfica" w:hAnsi="'regression', 'binary(Classfica" w:hint="eastAsia"/>
        </w:rPr>
        <w:t>정확도를</w:t>
      </w:r>
      <w:r>
        <w:rPr>
          <w:rFonts w:ascii="'regression', 'binary(Classfica" w:hAnsi="'regression', 'binary(Classfica" w:hint="eastAsia"/>
        </w:rPr>
        <w:t xml:space="preserve"> </w:t>
      </w:r>
      <w:r>
        <w:rPr>
          <w:rFonts w:ascii="'regression', 'binary(Classfica" w:hAnsi="'regression', 'binary(Classfica" w:hint="eastAsia"/>
        </w:rPr>
        <w:t>기록하였다</w:t>
      </w:r>
      <w:r>
        <w:rPr>
          <w:rFonts w:ascii="'regression', 'binary(Classfica" w:hAnsi="'regression', 'binary(Classfica" w:hint="eastAsia"/>
        </w:rPr>
        <w:t>.</w:t>
      </w:r>
      <w:r>
        <w:rPr>
          <w:rFonts w:ascii="'regression', 'binary(Classfica" w:hAnsi="'regression', 'binary(Classfica"/>
        </w:rPr>
        <w:t xml:space="preserve"> </w:t>
      </w:r>
      <w:r>
        <w:rPr>
          <w:rFonts w:ascii="'regression', 'binary(Classfica" w:hAnsi="'regression', 'binary(Classfica" w:hint="eastAsia"/>
        </w:rPr>
        <w:t>실제로</w:t>
      </w:r>
      <w:r>
        <w:rPr>
          <w:rFonts w:ascii="'regression', 'binary(Classfica" w:hAnsi="'regression', 'binary(Classfica" w:hint="eastAsia"/>
        </w:rPr>
        <w:t xml:space="preserve"> </w:t>
      </w:r>
      <w:r>
        <w:rPr>
          <w:rFonts w:ascii="'regression', 'binary(Classfica" w:hAnsi="'regression', 'binary(Classfica" w:hint="eastAsia"/>
        </w:rPr>
        <w:t>제출을</w:t>
      </w:r>
      <w:r>
        <w:rPr>
          <w:rFonts w:ascii="'regression', 'binary(Classfica" w:hAnsi="'regression', 'binary(Classfica" w:hint="eastAsia"/>
        </w:rPr>
        <w:t xml:space="preserve"> </w:t>
      </w:r>
      <w:r>
        <w:rPr>
          <w:rFonts w:ascii="'regression', 'binary(Classfica" w:hAnsi="'regression', 'binary(Classfica" w:hint="eastAsia"/>
        </w:rPr>
        <w:t>할</w:t>
      </w:r>
      <w:r>
        <w:rPr>
          <w:rFonts w:ascii="'regression', 'binary(Classfica" w:hAnsi="'regression', 'binary(Classfica" w:hint="eastAsia"/>
        </w:rPr>
        <w:t xml:space="preserve"> </w:t>
      </w:r>
      <w:r>
        <w:rPr>
          <w:rFonts w:ascii="'regression', 'binary(Classfica" w:hAnsi="'regression', 'binary(Classfica" w:hint="eastAsia"/>
        </w:rPr>
        <w:t>시에</w:t>
      </w:r>
      <w:r>
        <w:rPr>
          <w:rFonts w:ascii="'regression', 'binary(Classfica" w:hAnsi="'regression', 'binary(Classfica" w:hint="eastAsia"/>
        </w:rPr>
        <w:t xml:space="preserve"> </w:t>
      </w:r>
      <w:r>
        <w:rPr>
          <w:rFonts w:ascii="'regression', 'binary(Classfica" w:hAnsi="'regression', 'binary(Classfica"/>
        </w:rPr>
        <w:t>68.71%</w:t>
      </w:r>
      <w:r>
        <w:rPr>
          <w:rFonts w:ascii="'regression', 'binary(Classfica" w:hAnsi="'regression', 'binary(Classfica" w:hint="eastAsia"/>
        </w:rPr>
        <w:t>로</w:t>
      </w:r>
      <w:r>
        <w:rPr>
          <w:rFonts w:ascii="'regression', 'binary(Classfica" w:hAnsi="'regression', 'binary(Classfica" w:hint="eastAsia"/>
        </w:rPr>
        <w:t xml:space="preserve"> </w:t>
      </w:r>
      <w:r>
        <w:rPr>
          <w:rFonts w:ascii="'regression', 'binary(Classfica" w:hAnsi="'regression', 'binary(Classfica" w:hint="eastAsia"/>
        </w:rPr>
        <w:t>정확도가</w:t>
      </w:r>
      <w:r>
        <w:rPr>
          <w:rFonts w:ascii="'regression', 'binary(Classfica" w:hAnsi="'regression', 'binary(Classfica" w:hint="eastAsia"/>
        </w:rPr>
        <w:t xml:space="preserve"> </w:t>
      </w:r>
      <w:r>
        <w:rPr>
          <w:rFonts w:ascii="'regression', 'binary(Classfica" w:hAnsi="'regression', 'binary(Classfica" w:hint="eastAsia"/>
        </w:rPr>
        <w:t>좀</w:t>
      </w:r>
      <w:r>
        <w:rPr>
          <w:rFonts w:ascii="'regression', 'binary(Classfica" w:hAnsi="'regression', 'binary(Classfica" w:hint="eastAsia"/>
        </w:rPr>
        <w:t xml:space="preserve"> </w:t>
      </w:r>
      <w:r>
        <w:rPr>
          <w:rFonts w:ascii="'regression', 'binary(Classfica" w:hAnsi="'regression', 'binary(Classfica" w:hint="eastAsia"/>
        </w:rPr>
        <w:t>더</w:t>
      </w:r>
      <w:r>
        <w:rPr>
          <w:rFonts w:ascii="'regression', 'binary(Classfica" w:hAnsi="'regression', 'binary(Classfica" w:hint="eastAsia"/>
        </w:rPr>
        <w:t xml:space="preserve"> </w:t>
      </w:r>
      <w:r>
        <w:rPr>
          <w:rFonts w:ascii="'regression', 'binary(Classfica" w:hAnsi="'regression', 'binary(Classfica" w:hint="eastAsia"/>
        </w:rPr>
        <w:t>떨어졌지만</w:t>
      </w:r>
      <w:r>
        <w:rPr>
          <w:rFonts w:ascii="'regression', 'binary(Classfica" w:hAnsi="'regression', 'binary(Classfica" w:hint="eastAsia"/>
        </w:rPr>
        <w:t xml:space="preserve"> </w:t>
      </w:r>
      <w:r>
        <w:rPr>
          <w:rFonts w:ascii="'regression', 'binary(Classfica" w:hAnsi="'regression', 'binary(Classfica" w:hint="eastAsia"/>
        </w:rPr>
        <w:t>전에</w:t>
      </w:r>
      <w:r>
        <w:rPr>
          <w:rFonts w:ascii="'regression', 'binary(Classfica" w:hAnsi="'regression', 'binary(Classfica" w:hint="eastAsia"/>
        </w:rPr>
        <w:t xml:space="preserve"> </w:t>
      </w:r>
      <w:r>
        <w:rPr>
          <w:rFonts w:ascii="'regression', 'binary(Classfica" w:hAnsi="'regression', 'binary(Classfica" w:hint="eastAsia"/>
        </w:rPr>
        <w:t>시도한</w:t>
      </w:r>
      <w:r>
        <w:rPr>
          <w:rFonts w:ascii="'regression', 'binary(Classfica" w:hAnsi="'regression', 'binary(Classfica" w:hint="eastAsia"/>
        </w:rPr>
        <w:t xml:space="preserve"> </w:t>
      </w:r>
      <w:r>
        <w:rPr>
          <w:rFonts w:ascii="'regression', 'binary(Classfica" w:hAnsi="'regression', 'binary(Classfica"/>
        </w:rPr>
        <w:t>2</w:t>
      </w:r>
      <w:r>
        <w:rPr>
          <w:rFonts w:ascii="'regression', 'binary(Classfica" w:hAnsi="'regression', 'binary(Classfica" w:hint="eastAsia"/>
        </w:rPr>
        <w:t>가지</w:t>
      </w:r>
      <w:r>
        <w:rPr>
          <w:rFonts w:ascii="'regression', 'binary(Classfica" w:hAnsi="'regression', 'binary(Classfica" w:hint="eastAsia"/>
        </w:rPr>
        <w:t xml:space="preserve"> </w:t>
      </w:r>
      <w:r>
        <w:rPr>
          <w:rFonts w:ascii="'regression', 'binary(Classfica" w:hAnsi="'regression', 'binary(Classfica" w:hint="eastAsia"/>
        </w:rPr>
        <w:t>모델을</w:t>
      </w:r>
      <w:r>
        <w:rPr>
          <w:rFonts w:ascii="'regression', 'binary(Classfica" w:hAnsi="'regression', 'binary(Classfica" w:hint="eastAsia"/>
        </w:rPr>
        <w:t xml:space="preserve"> </w:t>
      </w:r>
      <w:r>
        <w:rPr>
          <w:rFonts w:ascii="'regression', 'binary(Classfica" w:hAnsi="'regression', 'binary(Classfica" w:hint="eastAsia"/>
        </w:rPr>
        <w:t>포함해서</w:t>
      </w:r>
      <w:r>
        <w:rPr>
          <w:rFonts w:ascii="'regression', 'binary(Classfica" w:hAnsi="'regression', 'binary(Classfica" w:hint="eastAsia"/>
        </w:rPr>
        <w:t xml:space="preserve"> </w:t>
      </w:r>
      <w:r>
        <w:rPr>
          <w:rFonts w:ascii="'regression', 'binary(Classfica" w:hAnsi="'regression', 'binary(Classfica" w:hint="eastAsia"/>
        </w:rPr>
        <w:t>제일</w:t>
      </w:r>
      <w:r>
        <w:rPr>
          <w:rFonts w:ascii="'regression', 'binary(Classfica" w:hAnsi="'regression', 'binary(Classfica" w:hint="eastAsia"/>
        </w:rPr>
        <w:t xml:space="preserve"> </w:t>
      </w:r>
      <w:r>
        <w:rPr>
          <w:rFonts w:ascii="'regression', 'binary(Classfica" w:hAnsi="'regression', 'binary(Classfica" w:hint="eastAsia"/>
        </w:rPr>
        <w:t>높은</w:t>
      </w:r>
      <w:r>
        <w:rPr>
          <w:rFonts w:ascii="'regression', 'binary(Classfica" w:hAnsi="'regression', 'binary(Classfica" w:hint="eastAsia"/>
        </w:rPr>
        <w:t xml:space="preserve"> </w:t>
      </w:r>
      <w:r>
        <w:rPr>
          <w:rFonts w:ascii="'regression', 'binary(Classfica" w:hAnsi="'regression', 'binary(Classfica" w:hint="eastAsia"/>
        </w:rPr>
        <w:t>정확도를</w:t>
      </w:r>
      <w:r>
        <w:rPr>
          <w:rFonts w:ascii="'regression', 'binary(Classfica" w:hAnsi="'regression', 'binary(Classfica" w:hint="eastAsia"/>
        </w:rPr>
        <w:t xml:space="preserve"> </w:t>
      </w:r>
      <w:r>
        <w:rPr>
          <w:rFonts w:ascii="'regression', 'binary(Classfica" w:hAnsi="'regression', 'binary(Classfica" w:hint="eastAsia"/>
        </w:rPr>
        <w:t>기록하였다</w:t>
      </w:r>
      <w:r>
        <w:rPr>
          <w:rFonts w:ascii="'regression', 'binary(Classfica" w:hAnsi="'regression', 'binary(Classfica" w:hint="eastAsia"/>
        </w:rPr>
        <w:t>.</w:t>
      </w:r>
      <w:r>
        <w:rPr>
          <w:rFonts w:ascii="'regression', 'binary(Classfica" w:hAnsi="'regression', 'binary(Classfica"/>
        </w:rPr>
        <w:t xml:space="preserve"> </w:t>
      </w:r>
      <w:r>
        <w:rPr>
          <w:rFonts w:ascii="'regression', 'binary(Classfica" w:hAnsi="'regression', 'binary(Classfica" w:hint="eastAsia"/>
        </w:rPr>
        <w:t>처음에는</w:t>
      </w:r>
      <w:r>
        <w:rPr>
          <w:rFonts w:ascii="'regression', 'binary(Classfica" w:hAnsi="'regression', 'binary(Classfica" w:hint="eastAsia"/>
        </w:rPr>
        <w:t xml:space="preserve"> </w:t>
      </w:r>
      <w:r>
        <w:rPr>
          <w:rFonts w:ascii="'regression', 'binary(Classfica" w:hAnsi="'regression', 'binary(Classfica"/>
        </w:rPr>
        <w:t>2</w:t>
      </w:r>
      <w:r>
        <w:rPr>
          <w:rFonts w:ascii="'regression', 'binary(Classfica" w:hAnsi="'regression', 'binary(Classfica" w:hint="eastAsia"/>
        </w:rPr>
        <w:t>가지</w:t>
      </w:r>
      <w:r>
        <w:rPr>
          <w:rFonts w:ascii="'regression', 'binary(Classfica" w:hAnsi="'regression', 'binary(Classfica" w:hint="eastAsia"/>
        </w:rPr>
        <w:t xml:space="preserve"> </w:t>
      </w:r>
      <w:r>
        <w:rPr>
          <w:rFonts w:ascii="'regression', 'binary(Classfica" w:hAnsi="'regression', 'binary(Classfica" w:hint="eastAsia"/>
        </w:rPr>
        <w:t>모델과</w:t>
      </w:r>
      <w:r>
        <w:rPr>
          <w:rFonts w:ascii="'regression', 'binary(Classfica" w:hAnsi="'regression', 'binary(Classfica" w:hint="eastAsia"/>
        </w:rPr>
        <w:t xml:space="preserve"> </w:t>
      </w:r>
      <w:r>
        <w:rPr>
          <w:rFonts w:ascii="'regression', 'binary(Classfica" w:hAnsi="'regression', 'binary(Classfica" w:hint="eastAsia"/>
        </w:rPr>
        <w:t>비슷한</w:t>
      </w:r>
      <w:r>
        <w:rPr>
          <w:rFonts w:ascii="'regression', 'binary(Classfica" w:hAnsi="'regression', 'binary(Classfica" w:hint="eastAsia"/>
        </w:rPr>
        <w:t xml:space="preserve"> </w:t>
      </w:r>
      <w:r>
        <w:rPr>
          <w:rFonts w:ascii="'regression', 'binary(Classfica" w:hAnsi="'regression', 'binary(Classfica" w:hint="eastAsia"/>
        </w:rPr>
        <w:t>정확도를</w:t>
      </w:r>
      <w:r>
        <w:rPr>
          <w:rFonts w:ascii="'regression', 'binary(Classfica" w:hAnsi="'regression', 'binary(Classfica" w:hint="eastAsia"/>
        </w:rPr>
        <w:t xml:space="preserve"> </w:t>
      </w:r>
      <w:r>
        <w:rPr>
          <w:rFonts w:ascii="'regression', 'binary(Classfica" w:hAnsi="'regression', 'binary(Classfica" w:hint="eastAsia"/>
        </w:rPr>
        <w:t>보여줬지만</w:t>
      </w:r>
      <w:r>
        <w:rPr>
          <w:rFonts w:ascii="'regression', 'binary(Classfica" w:hAnsi="'regression', 'binary(Classfica" w:hint="eastAsia"/>
        </w:rPr>
        <w:t xml:space="preserve"> </w:t>
      </w:r>
      <w:r>
        <w:rPr>
          <w:rFonts w:ascii="'regression', 'binary(Classfica" w:hAnsi="'regression', 'binary(Classfica" w:hint="eastAsia"/>
        </w:rPr>
        <w:t>유효한</w:t>
      </w:r>
      <w:r>
        <w:rPr>
          <w:rFonts w:ascii="'regression', 'binary(Classfica" w:hAnsi="'regression', 'binary(Classfica" w:hint="eastAsia"/>
        </w:rPr>
        <w:t xml:space="preserve"> </w:t>
      </w:r>
      <w:r>
        <w:rPr>
          <w:rFonts w:ascii="'regression', 'binary(Classfica" w:hAnsi="'regression', 'binary(Classfica"/>
        </w:rPr>
        <w:t>Feature</w:t>
      </w:r>
      <w:r>
        <w:rPr>
          <w:rFonts w:ascii="'regression', 'binary(Classfica" w:hAnsi="'regression', 'binary(Classfica" w:hint="eastAsia"/>
        </w:rPr>
        <w:t>들을</w:t>
      </w:r>
      <w:r>
        <w:rPr>
          <w:rFonts w:ascii="'regression', 'binary(Classfica" w:hAnsi="'regression', 'binary(Classfica" w:hint="eastAsia"/>
        </w:rPr>
        <w:t xml:space="preserve"> </w:t>
      </w:r>
      <w:r>
        <w:rPr>
          <w:rFonts w:ascii="'regression', 'binary(Classfica" w:hAnsi="'regression', 'binary(Classfica" w:hint="eastAsia"/>
        </w:rPr>
        <w:t>추가하였을</w:t>
      </w:r>
      <w:r>
        <w:rPr>
          <w:rFonts w:ascii="'regression', 'binary(Classfica" w:hAnsi="'regression', 'binary(Classfica" w:hint="eastAsia"/>
        </w:rPr>
        <w:t xml:space="preserve"> </w:t>
      </w:r>
      <w:r>
        <w:rPr>
          <w:rFonts w:ascii="'regression', 'binary(Classfica" w:hAnsi="'regression', 'binary(Classfica" w:hint="eastAsia"/>
        </w:rPr>
        <w:t>때</w:t>
      </w:r>
      <w:r>
        <w:rPr>
          <w:rFonts w:ascii="'regression', 'binary(Classfica" w:hAnsi="'regression', 'binary(Classfica" w:hint="eastAsia"/>
        </w:rPr>
        <w:t xml:space="preserve"> </w:t>
      </w:r>
      <w:r>
        <w:rPr>
          <w:rFonts w:ascii="'regression', 'binary(Classfica" w:hAnsi="'regression', 'binary(Classfica" w:hint="eastAsia"/>
        </w:rPr>
        <w:t>정확도가</w:t>
      </w:r>
      <w:r>
        <w:rPr>
          <w:rFonts w:ascii="'regression', 'binary(Classfica" w:hAnsi="'regression', 'binary(Classfica" w:hint="eastAsia"/>
        </w:rPr>
        <w:t xml:space="preserve"> </w:t>
      </w:r>
      <w:r>
        <w:rPr>
          <w:rFonts w:ascii="'regression', 'binary(Classfica" w:hAnsi="'regression', 'binary(Classfica" w:hint="eastAsia"/>
        </w:rPr>
        <w:t>증가하였다</w:t>
      </w:r>
      <w:r>
        <w:rPr>
          <w:rFonts w:ascii="'regression', 'binary(Classfica" w:hAnsi="'regression', 'binary(Classfica" w:hint="eastAsia"/>
        </w:rPr>
        <w:t>.</w:t>
      </w:r>
      <w:r>
        <w:rPr>
          <w:rFonts w:ascii="'regression', 'binary(Classfica" w:hAnsi="'regression', 'binary(Classfica"/>
        </w:rPr>
        <w:t xml:space="preserve"> </w:t>
      </w:r>
      <w:r>
        <w:rPr>
          <w:rFonts w:ascii="'regression', 'binary(Classfica" w:hAnsi="'regression', 'binary(Classfica" w:hint="eastAsia"/>
        </w:rPr>
        <w:t xml:space="preserve">Learning </w:t>
      </w:r>
      <w:r>
        <w:rPr>
          <w:rFonts w:ascii="'regression', 'binary(Classfica" w:hAnsi="'regression', 'binary(Classfica"/>
        </w:rPr>
        <w:t>rate</w:t>
      </w:r>
      <w:r>
        <w:rPr>
          <w:rFonts w:ascii="'regression', 'binary(Classfica" w:hAnsi="'regression', 'binary(Classfica" w:hint="eastAsia"/>
        </w:rPr>
        <w:t>은</w:t>
      </w:r>
      <w:r>
        <w:rPr>
          <w:rFonts w:ascii="'regression', 'binary(Classfica" w:hAnsi="'regression', 'binary(Classfica" w:hint="eastAsia"/>
        </w:rPr>
        <w:t xml:space="preserve"> </w:t>
      </w:r>
      <w:r>
        <w:rPr>
          <w:rFonts w:ascii="'regression', 'binary(Classfica" w:hAnsi="'regression', 'binary(Classfica"/>
        </w:rPr>
        <w:t xml:space="preserve">0.2, </w:t>
      </w:r>
      <w:r>
        <w:rPr>
          <w:rFonts w:ascii="'regression', 'binary(Classfica" w:hAnsi="'regression', 'binary(Classfica" w:hint="eastAsia"/>
        </w:rPr>
        <w:t>부스팅</w:t>
      </w:r>
      <w:r>
        <w:rPr>
          <w:rFonts w:ascii="'regression', 'binary(Classfica" w:hAnsi="'regression', 'binary(Classfica" w:hint="eastAsia"/>
        </w:rPr>
        <w:t xml:space="preserve"> </w:t>
      </w:r>
      <w:r>
        <w:rPr>
          <w:rFonts w:ascii="'regression', 'binary(Classfica" w:hAnsi="'regression', 'binary(Classfica" w:hint="eastAsia"/>
        </w:rPr>
        <w:t>횟수는</w:t>
      </w:r>
      <w:r>
        <w:rPr>
          <w:rFonts w:ascii="'regression', 'binary(Classfica" w:hAnsi="'regression', 'binary(Classfica" w:hint="eastAsia"/>
        </w:rPr>
        <w:t xml:space="preserve"> </w:t>
      </w:r>
      <w:r>
        <w:rPr>
          <w:rFonts w:ascii="'regression', 'binary(Classfica" w:hAnsi="'regression', 'binary(Classfica"/>
        </w:rPr>
        <w:t>100</w:t>
      </w:r>
      <w:r>
        <w:rPr>
          <w:rFonts w:ascii="'regression', 'binary(Classfica" w:hAnsi="'regression', 'binary(Classfica" w:hint="eastAsia"/>
        </w:rPr>
        <w:t>일</w:t>
      </w:r>
      <w:r>
        <w:rPr>
          <w:rFonts w:ascii="'regression', 'binary(Classfica" w:hAnsi="'regression', 'binary(Classfica" w:hint="eastAsia"/>
        </w:rPr>
        <w:t xml:space="preserve"> </w:t>
      </w:r>
      <w:r>
        <w:rPr>
          <w:rFonts w:ascii="'regression', 'binary(Classfica" w:hAnsi="'regression', 'binary(Classfica" w:hint="eastAsia"/>
        </w:rPr>
        <w:t>때</w:t>
      </w:r>
      <w:r>
        <w:rPr>
          <w:rFonts w:ascii="'regression', 'binary(Classfica" w:hAnsi="'regression', 'binary(Classfica" w:hint="eastAsia"/>
        </w:rPr>
        <w:t xml:space="preserve"> </w:t>
      </w:r>
      <w:r>
        <w:rPr>
          <w:rFonts w:ascii="'regression', 'binary(Classfica" w:hAnsi="'regression', 'binary(Classfica" w:hint="eastAsia"/>
        </w:rPr>
        <w:t>실제</w:t>
      </w:r>
      <w:r>
        <w:rPr>
          <w:rFonts w:ascii="'regression', 'binary(Classfica" w:hAnsi="'regression', 'binary(Classfica" w:hint="eastAsia"/>
        </w:rPr>
        <w:t xml:space="preserve"> </w:t>
      </w:r>
      <w:r>
        <w:rPr>
          <w:rFonts w:ascii="'regression', 'binary(Classfica" w:hAnsi="'regression', 'binary(Classfica" w:hint="eastAsia"/>
        </w:rPr>
        <w:t>테스트</w:t>
      </w:r>
      <w:r>
        <w:rPr>
          <w:rFonts w:ascii="'regression', 'binary(Classfica" w:hAnsi="'regression', 'binary(Classfica" w:hint="eastAsia"/>
        </w:rPr>
        <w:t xml:space="preserve"> </w:t>
      </w:r>
      <w:r>
        <w:rPr>
          <w:rFonts w:ascii="'regression', 'binary(Classfica" w:hAnsi="'regression', 'binary(Classfica" w:hint="eastAsia"/>
        </w:rPr>
        <w:t>데이터에</w:t>
      </w:r>
      <w:r>
        <w:rPr>
          <w:rFonts w:ascii="'regression', 'binary(Classfica" w:hAnsi="'regression', 'binary(Classfica" w:hint="eastAsia"/>
        </w:rPr>
        <w:t xml:space="preserve"> </w:t>
      </w:r>
      <w:r>
        <w:rPr>
          <w:rFonts w:ascii="'regression', 'binary(Classfica" w:hAnsi="'regression', 'binary(Classfica" w:hint="eastAsia"/>
        </w:rPr>
        <w:t>대한</w:t>
      </w:r>
      <w:r>
        <w:rPr>
          <w:rFonts w:ascii="'regression', 'binary(Classfica" w:hAnsi="'regression', 'binary(Classfica" w:hint="eastAsia"/>
        </w:rPr>
        <w:t xml:space="preserve"> </w:t>
      </w:r>
      <w:r>
        <w:rPr>
          <w:rFonts w:ascii="'regression', 'binary(Classfica" w:hAnsi="'regression', 'binary(Classfica" w:hint="eastAsia"/>
        </w:rPr>
        <w:t>정확도가</w:t>
      </w:r>
      <w:r>
        <w:rPr>
          <w:rFonts w:ascii="'regression', 'binary(Classfica" w:hAnsi="'regression', 'binary(Classfica" w:hint="eastAsia"/>
        </w:rPr>
        <w:t xml:space="preserve"> </w:t>
      </w:r>
      <w:r>
        <w:rPr>
          <w:rFonts w:ascii="'regression', 'binary(Classfica" w:hAnsi="'regression', 'binary(Classfica" w:hint="eastAsia"/>
        </w:rPr>
        <w:t>제일</w:t>
      </w:r>
      <w:r>
        <w:rPr>
          <w:rFonts w:ascii="'regression', 'binary(Classfica" w:hAnsi="'regression', 'binary(Classfica" w:hint="eastAsia"/>
        </w:rPr>
        <w:t xml:space="preserve"> </w:t>
      </w:r>
      <w:r>
        <w:rPr>
          <w:rFonts w:ascii="'regression', 'binary(Classfica" w:hAnsi="'regression', 'binary(Classfica" w:hint="eastAsia"/>
        </w:rPr>
        <w:t>높았다</w:t>
      </w:r>
      <w:r>
        <w:rPr>
          <w:rFonts w:ascii="'regression', 'binary(Classfica" w:hAnsi="'regression', 'binary(Classfica" w:hint="eastAsia"/>
        </w:rPr>
        <w:t>.</w:t>
      </w:r>
      <w:r>
        <w:rPr>
          <w:rFonts w:ascii="'regression', 'binary(Classfica" w:hAnsi="'regression', 'binary(Classfica"/>
        </w:rPr>
        <w:t xml:space="preserve"> </w:t>
      </w:r>
      <w:r>
        <w:rPr>
          <w:rFonts w:ascii="'regression', 'binary(Classfica" w:hAnsi="'regression', 'binary(Classfica" w:hint="eastAsia"/>
        </w:rPr>
        <w:t>이로써</w:t>
      </w:r>
      <w:r>
        <w:rPr>
          <w:rFonts w:ascii="'regression', 'binary(Classfica" w:hAnsi="'regression', 'binary(Classfica" w:hint="eastAsia"/>
        </w:rPr>
        <w:t xml:space="preserve"> </w:t>
      </w:r>
      <w:r>
        <w:rPr>
          <w:rFonts w:ascii="'regression', 'binary(Classfica" w:hAnsi="'regression', 'binary(Classfica"/>
        </w:rPr>
        <w:t>3</w:t>
      </w:r>
      <w:r>
        <w:rPr>
          <w:rFonts w:ascii="'regression', 'binary(Classfica" w:hAnsi="'regression', 'binary(Classfica" w:hint="eastAsia"/>
        </w:rPr>
        <w:t>가지</w:t>
      </w:r>
      <w:r>
        <w:rPr>
          <w:rFonts w:ascii="'regression', 'binary(Classfica" w:hAnsi="'regression', 'binary(Classfica" w:hint="eastAsia"/>
        </w:rPr>
        <w:t xml:space="preserve"> </w:t>
      </w:r>
      <w:r>
        <w:rPr>
          <w:rFonts w:ascii="'regression', 'binary(Classfica" w:hAnsi="'regression', 'binary(Classfica" w:hint="eastAsia"/>
        </w:rPr>
        <w:t>모델</w:t>
      </w:r>
      <w:r>
        <w:rPr>
          <w:rFonts w:ascii="'regression', 'binary(Classfica" w:hAnsi="'regression', 'binary(Classfica" w:hint="eastAsia"/>
        </w:rPr>
        <w:t xml:space="preserve"> </w:t>
      </w:r>
      <w:r>
        <w:rPr>
          <w:rFonts w:ascii="'regression', 'binary(Classfica" w:hAnsi="'regression', 'binary(Classfica" w:hint="eastAsia"/>
        </w:rPr>
        <w:t>중에서</w:t>
      </w:r>
      <w:r>
        <w:rPr>
          <w:rFonts w:ascii="'regression', 'binary(Classfica" w:hAnsi="'regression', 'binary(Classfica" w:hint="eastAsia"/>
        </w:rPr>
        <w:t xml:space="preserve"> </w:t>
      </w:r>
      <w:r>
        <w:rPr>
          <w:rFonts w:ascii="'regression', 'binary(Classfica" w:hAnsi="'regression', 'binary(Classfica" w:hint="eastAsia"/>
        </w:rPr>
        <w:t>가장</w:t>
      </w:r>
      <w:r>
        <w:rPr>
          <w:rFonts w:ascii="'regression', 'binary(Classfica" w:hAnsi="'regression', 'binary(Classfica" w:hint="eastAsia"/>
        </w:rPr>
        <w:t xml:space="preserve"> </w:t>
      </w:r>
      <w:r>
        <w:rPr>
          <w:rFonts w:ascii="'regression', 'binary(Classfica" w:hAnsi="'regression', 'binary(Classfica" w:hint="eastAsia"/>
        </w:rPr>
        <w:t>유효한</w:t>
      </w:r>
      <w:r>
        <w:rPr>
          <w:rFonts w:ascii="'regression', 'binary(Classfica" w:hAnsi="'regression', 'binary(Classfica" w:hint="eastAsia"/>
        </w:rPr>
        <w:t xml:space="preserve"> </w:t>
      </w:r>
      <w:r>
        <w:rPr>
          <w:rFonts w:ascii="'regression', 'binary(Classfica" w:hAnsi="'regression', 'binary(Classfica" w:hint="eastAsia"/>
        </w:rPr>
        <w:t>모델은</w:t>
      </w:r>
      <w:r>
        <w:rPr>
          <w:rFonts w:ascii="'regression', 'binary(Classfica" w:hAnsi="'regression', 'binary(Classfica" w:hint="eastAsia"/>
        </w:rPr>
        <w:t xml:space="preserve"> </w:t>
      </w:r>
      <w:r>
        <w:rPr>
          <w:rFonts w:ascii="'regression', 'binary(Classfica" w:hAnsi="'regression', 'binary(Classfica"/>
        </w:rPr>
        <w:t>Lgbm</w:t>
      </w:r>
      <w:r>
        <w:rPr>
          <w:rFonts w:ascii="'regression', 'binary(Classfica" w:hAnsi="'regression', 'binary(Classfica" w:hint="eastAsia"/>
        </w:rPr>
        <w:t>이</w:t>
      </w:r>
      <w:r>
        <w:rPr>
          <w:rFonts w:ascii="'regression', 'binary(Classfica" w:hAnsi="'regression', 'binary(Classfica" w:hint="eastAsia"/>
        </w:rPr>
        <w:t xml:space="preserve"> </w:t>
      </w:r>
      <w:r>
        <w:rPr>
          <w:rFonts w:ascii="'regression', 'binary(Classfica" w:hAnsi="'regression', 'binary(Classfica" w:hint="eastAsia"/>
        </w:rPr>
        <w:t>었다</w:t>
      </w:r>
      <w:r>
        <w:rPr>
          <w:rFonts w:ascii="'regression', 'binary(Classfica" w:hAnsi="'regression', 'binary(Classfica" w:hint="eastAsia"/>
        </w:rPr>
        <w:t>.</w:t>
      </w:r>
    </w:p>
    <w:p w:rsidR="00F20A26" w:rsidRPr="00FB250A" w:rsidRDefault="00F20A26" w:rsidP="00FB250A">
      <w:pPr>
        <w:ind w:left="360"/>
        <w:rPr>
          <w:rFonts w:ascii="'regression', 'binary(Classfica" w:hAnsi="'regression', 'binary(Classfica" w:hint="eastAsia"/>
        </w:rPr>
      </w:pPr>
    </w:p>
    <w:p w:rsidR="00F20A26" w:rsidRDefault="00F20A26" w:rsidP="00F20A26">
      <w:pPr>
        <w:rPr>
          <w:rFonts w:ascii="'regression', 'binary(Classfica" w:hAnsi="'regression', 'binary(Classfica"/>
        </w:rPr>
      </w:pPr>
    </w:p>
    <w:p w:rsidR="00F20A26" w:rsidRPr="00F20A26" w:rsidRDefault="00F20A26" w:rsidP="00F20A26">
      <w:pPr>
        <w:rPr>
          <w:rFonts w:ascii="'regression', 'binary(Classfica" w:hAnsi="'regression', 'binary(Classfica" w:hint="eastAsia"/>
        </w:rPr>
      </w:pPr>
    </w:p>
    <w:p w:rsidR="00D452A3" w:rsidRPr="00216935" w:rsidRDefault="00D452A3">
      <w:pPr>
        <w:rPr>
          <w:rFonts w:ascii="'regression', 'binary(Classfica" w:hAnsi="'regression', 'binary(Classfica" w:hint="eastAsia"/>
        </w:rPr>
      </w:pPr>
    </w:p>
    <w:sectPr w:rsidR="00D452A3" w:rsidRPr="00216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'regression', 'binary(Classfica">
    <w:altName w:val="Times New Roman"/>
    <w:panose1 w:val="00000000000000000000"/>
    <w:charset w:val="00"/>
    <w:family w:val="roman"/>
    <w:notTrueType/>
    <w:pitch w:val="default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D070F"/>
    <w:multiLevelType w:val="hybridMultilevel"/>
    <w:tmpl w:val="D5A4A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D387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91851F6"/>
    <w:multiLevelType w:val="hybridMultilevel"/>
    <w:tmpl w:val="D9B0E9B6"/>
    <w:lvl w:ilvl="0" w:tplc="125464DC">
      <w:numFmt w:val="bullet"/>
      <w:lvlText w:val="-"/>
      <w:lvlJc w:val="left"/>
      <w:pPr>
        <w:ind w:left="720" w:hanging="360"/>
      </w:pPr>
      <w:rPr>
        <w:rFonts w:ascii="'regression', 'binary(Classfica" w:eastAsiaTheme="minorEastAsia" w:hAnsi="'regression', 'binary(Classf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21460E"/>
    <w:multiLevelType w:val="hybridMultilevel"/>
    <w:tmpl w:val="E6E8DD9E"/>
    <w:lvl w:ilvl="0" w:tplc="CEA2AE58">
      <w:numFmt w:val="bullet"/>
      <w:lvlText w:val="-"/>
      <w:lvlJc w:val="left"/>
      <w:pPr>
        <w:ind w:left="720" w:hanging="360"/>
      </w:pPr>
      <w:rPr>
        <w:rFonts w:ascii="'regression', 'binary(Classfica" w:eastAsiaTheme="minorEastAsia" w:hAnsi="'regression', 'binary(Classf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37E"/>
    <w:rsid w:val="000D35EB"/>
    <w:rsid w:val="000E4153"/>
    <w:rsid w:val="00154CED"/>
    <w:rsid w:val="00216935"/>
    <w:rsid w:val="004158A7"/>
    <w:rsid w:val="0051637E"/>
    <w:rsid w:val="005D4CD7"/>
    <w:rsid w:val="006F6E6B"/>
    <w:rsid w:val="00A05F40"/>
    <w:rsid w:val="00A61E9F"/>
    <w:rsid w:val="00B93725"/>
    <w:rsid w:val="00BA4F83"/>
    <w:rsid w:val="00D452A3"/>
    <w:rsid w:val="00E71DEF"/>
    <w:rsid w:val="00F20A26"/>
    <w:rsid w:val="00FB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49298"/>
  <w15:chartTrackingRefBased/>
  <w15:docId w15:val="{64AC4C83-93A7-40FD-9A15-2A0DEDFEB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C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4CD7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1E9F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1E9F"/>
    <w:rPr>
      <w:rFonts w:ascii="Consolas" w:hAnsi="Consolas" w:cs="Consolas"/>
      <w:sz w:val="20"/>
      <w:szCs w:val="20"/>
    </w:rPr>
  </w:style>
  <w:style w:type="table" w:styleId="TableGrid">
    <w:name w:val="Table Grid"/>
    <w:basedOn w:val="TableNormal"/>
    <w:uiPriority w:val="39"/>
    <w:rsid w:val="00F20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E511C3BA</Template>
  <TotalTime>165</TotalTime>
  <Pages>3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Tluangneh, Emily Z</dc:creator>
  <cp:keywords/>
  <dc:description/>
  <cp:lastModifiedBy>Tluangneh, Emily Z</cp:lastModifiedBy>
  <cp:revision>8</cp:revision>
  <dcterms:created xsi:type="dcterms:W3CDTF">2017-12-04T22:09:00Z</dcterms:created>
  <dcterms:modified xsi:type="dcterms:W3CDTF">2017-12-08T22:49:00Z</dcterms:modified>
</cp:coreProperties>
</file>